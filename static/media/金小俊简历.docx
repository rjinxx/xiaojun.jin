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704"/>
        <w:gridCol w:w="856"/>
        <w:gridCol w:w="2268"/>
        <w:gridCol w:w="850"/>
        <w:gridCol w:w="425"/>
        <w:gridCol w:w="567"/>
        <w:gridCol w:w="993"/>
        <w:gridCol w:w="551"/>
        <w:gridCol w:w="724"/>
        <w:gridCol w:w="1078"/>
      </w:tblGrid>
      <w:tr w:rsidR="00A63BA7" w14:paraId="6359BFC4" w14:textId="77777777" w:rsidTr="00667C89">
        <w:trPr>
          <w:trHeight w:val="844"/>
        </w:trPr>
        <w:tc>
          <w:tcPr>
            <w:tcW w:w="7781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B1B39D" w14:textId="221E902D" w:rsidR="00A63BA7" w:rsidRDefault="00A63BA7" w:rsidP="00806F3B"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80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4482C6" w14:textId="5873EDB3" w:rsidR="00A63BA7" w:rsidRDefault="00A63BA7" w:rsidP="00A63BA7">
            <w:pPr>
              <w:jc w:val="center"/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7272E196" wp14:editId="3C453778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3BA7" w14:paraId="68BFD27B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1EBA3E" w14:textId="3415A462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DB8F8E" w14:textId="5C0F682E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1EE273" w14:textId="3DDDE03A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22188" w14:textId="305EB3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2D2A63" w14:textId="77777777" w:rsidR="00A63BA7" w:rsidRDefault="00A63BA7" w:rsidP="006F3001"/>
        </w:tc>
      </w:tr>
      <w:tr w:rsidR="00A63BA7" w14:paraId="2B2D44CD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FAB391" w14:textId="43CE3005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C79752" w14:textId="446EE401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pku-iaas.edu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</w:t>
            </w:r>
            <w:r w:rsidR="001938F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n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04EFDD" w14:textId="46441182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="00B91CE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业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72F1A2" w14:textId="0212363A" w:rsidR="00A63BA7" w:rsidRDefault="00B91CEC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副研究员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ACD9D3" w14:textId="77777777" w:rsidR="00A63BA7" w:rsidRDefault="00A63BA7" w:rsidP="006F3001"/>
        </w:tc>
      </w:tr>
      <w:tr w:rsidR="00A63BA7" w14:paraId="43FC4DF5" w14:textId="77777777" w:rsidTr="00791B84">
        <w:trPr>
          <w:trHeight w:val="377"/>
        </w:trPr>
        <w:tc>
          <w:tcPr>
            <w:tcW w:w="127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2B53B73" w14:textId="165386D9" w:rsidR="00A63BA7" w:rsidRDefault="00A63BA7" w:rsidP="006F3001"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12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B66F7C" w14:textId="66FEF45B" w:rsidR="00A63BA7" w:rsidRDefault="00A63BA7" w:rsidP="006F3001"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DFD78B" w14:textId="5D2C4DBC" w:rsidR="00A63BA7" w:rsidRDefault="00A63BA7" w:rsidP="006F3001"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211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CC4D7" w14:textId="7373890E" w:rsidR="00A63BA7" w:rsidRDefault="00525501" w:rsidP="006F3001">
            <w:r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博士生</w:t>
            </w:r>
          </w:p>
        </w:tc>
        <w:tc>
          <w:tcPr>
            <w:tcW w:w="1802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F841AC" w14:textId="77777777" w:rsidR="00A63BA7" w:rsidRDefault="00A63BA7" w:rsidP="006F3001"/>
        </w:tc>
      </w:tr>
      <w:tr w:rsidR="002B7A5D" w14:paraId="12F61DE3" w14:textId="77777777" w:rsidTr="00667C89">
        <w:trPr>
          <w:trHeight w:hRule="exact" w:val="113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19B9B5" w14:textId="77777777" w:rsidR="002B7A5D" w:rsidRDefault="002B7A5D" w:rsidP="006F3001"/>
        </w:tc>
      </w:tr>
      <w:tr w:rsidR="002B7A5D" w14:paraId="304CA171" w14:textId="77777777" w:rsidTr="00667C89">
        <w:trPr>
          <w:trHeight w:hRule="exact" w:val="57"/>
        </w:trPr>
        <w:tc>
          <w:tcPr>
            <w:tcW w:w="958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9CC2E5" w:themeFill="accent5" w:themeFillTint="99"/>
            <w:vAlign w:val="bottom"/>
          </w:tcPr>
          <w:p w14:paraId="7E5C26E2" w14:textId="77777777" w:rsidR="002B7A5D" w:rsidRDefault="002B7A5D" w:rsidP="006F3001"/>
        </w:tc>
      </w:tr>
      <w:tr w:rsidR="00C329DF" w14:paraId="04D80220" w14:textId="77777777" w:rsidTr="00C04BB3">
        <w:trPr>
          <w:trHeight w:hRule="exact" w:val="40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348A468" w14:textId="7D28285B" w:rsidR="00C329DF" w:rsidRDefault="00D05201" w:rsidP="006F3001"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  <w:tr w:rsidR="008D78DD" w14:paraId="1C68206F" w14:textId="77777777" w:rsidTr="00F37336">
        <w:trPr>
          <w:trHeight w:val="3667"/>
        </w:trPr>
        <w:tc>
          <w:tcPr>
            <w:tcW w:w="9583" w:type="dxa"/>
            <w:gridSpan w:val="11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9313B6" w14:textId="28A63D5E" w:rsidR="00690041" w:rsidRPr="00690041" w:rsidRDefault="00D80A9C" w:rsidP="00F37336">
            <w:pPr>
              <w:spacing w:before="120" w:line="276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，中共党员，</w:t>
            </w:r>
            <w:r w:rsidR="0051325F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  <w:r w:rsid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南京市</w:t>
            </w:r>
            <w:r w:rsidR="00E25638" w:rsidRPr="00AE0DA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</w:t>
            </w:r>
            <w:r w:rsidR="00E25638" w:rsidRPr="00AE0DA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类人才</w:t>
            </w:r>
            <w:r w:rsidR="00E256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会员，中国人工智能学会会员</w:t>
            </w:r>
            <w:r w:rsidR="00FC13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，中国农业工程学会会员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现任</w:t>
            </w:r>
            <w:r w:rsidR="00F37336"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北京大学现代农业研究院、潍坊现代农业山东省实验室双聘副研究员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、江苏省句容市智慧农业研究院（筹）理事长（法人）兼副院长、江苏洪廷生态农业科技有限公司首席科学家、镇江禾硕科技孵化有限公司联合创始人、董事兼首席科学家。曾在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跨国外资企业</w:t>
            </w:r>
            <w:r w:rsidR="000C28E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从事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研发</w:t>
            </w:r>
            <w:r w:rsidR="00FE00A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及</w:t>
            </w:r>
            <w:r w:rsid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管理</w:t>
            </w:r>
            <w:r w:rsidR="000C28E2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工作</w:t>
            </w:r>
            <w:r w:rsidR="00697665" w:rsidRPr="0069766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</w:t>
            </w:r>
            <w:r w:rsidR="0069766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余年，</w:t>
            </w:r>
            <w:r w:rsidR="00697665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具有丰富的学术研究、产品开发和项目管理经验。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3C784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农林领域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机器视觉与人工智能技术。</w:t>
            </w:r>
            <w:r w:rsidR="00660474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660474" w:rsidRPr="0066047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60474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</w:t>
            </w:r>
            <w:r w:rsidR="00660474" w:rsidRPr="001E28F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。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参与国家级科研项目</w:t>
            </w:r>
            <w:r w:rsidR="00065FC2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065FC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省</w:t>
            </w:r>
            <w:r w:rsidR="00B6067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部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级</w:t>
            </w:r>
            <w:r w:rsidR="00660474" w:rsidRPr="00F523B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065FC2" w:rsidRPr="0052550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，包括国家自然科学基金面上项目（博士学位课题）和</w:t>
            </w:r>
            <w:r w:rsidR="00690041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690041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690041" w:rsidRPr="00F523B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南京林业大学优秀硕士学位论文</w:t>
            </w:r>
            <w:r w:rsidR="0069004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2C0B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在《</w:t>
            </w:r>
            <w:r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》、《</w:t>
            </w:r>
            <w:r w:rsidR="00F55ABC" w:rsidRPr="00F55AB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Crop Protection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》、</w:t>
            </w:r>
            <w:r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等国内外学术期刊上发表论文</w:t>
            </w:r>
            <w:r w:rsidR="00B120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40</w:t>
            </w:r>
            <w:r w:rsidR="008A57FE" w:rsidRPr="008A57F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34FE5" w:rsidRPr="00734FE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Google Scholar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总引用</w:t>
            </w:r>
            <w:r w:rsidR="00482BB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40</w:t>
            </w:r>
            <w:r w:rsidR="00734FE5" w:rsidRPr="00734FE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0</w:t>
            </w:r>
            <w:r w:rsidR="00D3793D" w:rsidRPr="00D3793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余</w:t>
            </w:r>
            <w:r w:rsidR="00734FE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次</w:t>
            </w:r>
            <w:r w:rsidR="00CF6A0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。其中，</w:t>
            </w:r>
            <w:r w:rsidRPr="003250E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S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CI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D04A5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论文</w:t>
            </w:r>
            <w:r w:rsidR="001443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92D8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累计影响因子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53</w:t>
            </w:r>
            <w:r w:rsidR="00F92D87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.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4</w:t>
            </w:r>
            <w:r w:rsid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81</w:t>
            </w:r>
            <w:r w:rsidR="00F92D87" w:rsidRPr="00F92D8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，</w:t>
            </w:r>
            <w:r w:rsidR="00E95BF7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E95BF7" w:rsidRPr="00D422D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区或</w:t>
            </w:r>
            <w:r w:rsidR="00E95BF7" w:rsidRPr="008D2D7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区论文</w:t>
            </w:r>
            <w:r w:rsidR="00E95BF7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1</w:t>
            </w:r>
            <w:r w:rsidR="008A57F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2</w:t>
            </w:r>
            <w:r w:rsidR="00E95BF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D83CBF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、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ESI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全球</w:t>
            </w:r>
            <w:r w:rsidR="00F92D87" w:rsidRPr="00CF6A0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TOP 1%</w:t>
            </w:r>
            <w:r w:rsidR="00F92D87" w:rsidRPr="00CF6A0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高被引论文</w:t>
            </w:r>
            <w:r w:rsidR="00F92D87" w:rsidRPr="00F92D8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F92D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E95BF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Pr="003250E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EI</w:t>
            </w:r>
            <w:r w:rsidR="003B1293" w:rsidRP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收录</w:t>
            </w:r>
            <w:r w:rsidR="003B129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论文</w:t>
            </w:r>
            <w:r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申请国家发明专利</w:t>
            </w:r>
            <w:r w:rsidR="00362ED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6346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Pr="00F523B5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已授权</w:t>
            </w:r>
            <w:r w:rsidR="00B6067A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8</w:t>
            </w:r>
            <w:r w:rsidR="005E3C5C" w:rsidRPr="00F523B5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3F2F8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5E3C5C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D6F1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6346F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9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  <w:tr w:rsidR="00E6246A" w14:paraId="1B47689D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42219E0" w14:textId="2D997860" w:rsidR="00E6246A" w:rsidRPr="00470481" w:rsidRDefault="00BB4934" w:rsidP="00361BBB">
            <w:pPr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教育经历</w:t>
            </w:r>
          </w:p>
        </w:tc>
      </w:tr>
      <w:tr w:rsidR="00E50F51" w14:paraId="2C87134B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FCEDCA1" w14:textId="7C53CD49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2020.09 -</w:t>
            </w:r>
          </w:p>
        </w:tc>
        <w:tc>
          <w:tcPr>
            <w:tcW w:w="5103" w:type="dxa"/>
            <w:gridSpan w:val="5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2FBD6" w14:textId="5DA6F622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南京林业大学-北京大学现代农业研究院联合培养</w:t>
            </w:r>
          </w:p>
        </w:tc>
        <w:tc>
          <w:tcPr>
            <w:tcW w:w="1275" w:type="dxa"/>
            <w:gridSpan w:val="2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F113" w14:textId="0298F84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机械工程</w:t>
            </w:r>
          </w:p>
        </w:tc>
        <w:tc>
          <w:tcPr>
            <w:tcW w:w="1078" w:type="dxa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C5136E" w14:textId="08B9B5CE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9D7BB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博士</w:t>
            </w:r>
          </w:p>
        </w:tc>
      </w:tr>
      <w:tr w:rsidR="00E50F51" w14:paraId="49169EB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3DB3B" w14:textId="1395B12D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2009.09 - 2012.06</w:t>
            </w:r>
          </w:p>
        </w:tc>
        <w:tc>
          <w:tcPr>
            <w:tcW w:w="31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7E1F3B" w14:textId="03CADBD4" w:rsidR="00E50F51" w:rsidRDefault="00E50F51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  <w:r w:rsidR="00667C8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（保送研究生）</w:t>
            </w:r>
          </w:p>
        </w:tc>
        <w:tc>
          <w:tcPr>
            <w:tcW w:w="32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80E823" w14:textId="67C007B7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设计及理论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14A550" w14:textId="64CB9F88" w:rsidR="00E50F51" w:rsidRDefault="00E50F51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</w:t>
            </w:r>
          </w:p>
        </w:tc>
      </w:tr>
      <w:tr w:rsidR="00667C89" w14:paraId="113C4B98" w14:textId="77777777" w:rsidTr="00791B84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723A02" w14:textId="27D759A3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2005.09 - 2009.07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FCF6F" w14:textId="77777777" w:rsidR="00667C89" w:rsidRDefault="00667C89" w:rsidP="00E50F51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  <w:tc>
          <w:tcPr>
            <w:tcW w:w="411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CAEC83" w14:textId="4C498D77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 w:rsidRPr="00BE16B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机械设计制造及其自动化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(机械电子工程</w:t>
            </w:r>
            <w: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  <w:t>)</w:t>
            </w:r>
          </w:p>
        </w:tc>
        <w:tc>
          <w:tcPr>
            <w:tcW w:w="10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5E8C61" w14:textId="3ADCAE23" w:rsidR="00667C89" w:rsidRDefault="00667C89" w:rsidP="00E50F51">
            <w:pPr>
              <w:jc w:val="right"/>
              <w:rPr>
                <w:rFonts w:ascii="SimSun" w:eastAsia="SimSun" w:hAnsi="SimSun" w:cs="SimSun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本科</w:t>
            </w:r>
          </w:p>
        </w:tc>
      </w:tr>
      <w:tr w:rsidR="00BA6FED" w14:paraId="08851644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45A93C8F" w14:textId="4B014272" w:rsidR="00BA6FED" w:rsidRDefault="00BA6FED" w:rsidP="00BA6FED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职业经历</w:t>
            </w:r>
          </w:p>
        </w:tc>
      </w:tr>
      <w:tr w:rsidR="00F37336" w14:paraId="38398D03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F3BCD4B" w14:textId="0F094572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3FC37D" w14:textId="0E882F3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北京大学现代农业研究院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3B5506" w14:textId="6564BB9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0C3FB525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69D9D7" w14:textId="384B863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D700B8" w14:textId="39DE25AE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潍坊现代农业山东省实验室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43772C" w14:textId="43EFAEF4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副研究员</w:t>
            </w:r>
          </w:p>
        </w:tc>
      </w:tr>
      <w:tr w:rsidR="00F37336" w14:paraId="4581937F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892741" w14:textId="4AB2164D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2023.07 -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0B3EA9C" w14:textId="3D7642A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江苏省句容市智慧农业研究院（筹）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3C687E" w14:textId="07F97C1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3733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理事长（法人）兼副院长</w:t>
            </w:r>
          </w:p>
        </w:tc>
      </w:tr>
      <w:tr w:rsidR="00F37336" w14:paraId="26F00A6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93C0FB" w14:textId="1688685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2023.04 -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5F596B" w14:textId="0A1730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镇江禾硕科技孵化有限公司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7F6177E" w14:textId="36B499E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联合创始人、董事兼首席科学家</w:t>
            </w:r>
          </w:p>
        </w:tc>
      </w:tr>
      <w:tr w:rsidR="00F37336" w14:paraId="27DFBDE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C43DE9" w14:textId="4671716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2022.11 -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87C805" w14:textId="47957BB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D67BA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江苏洪廷生态农业科技有限公司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114061" w14:textId="0CC6D60D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首席科学家</w:t>
            </w:r>
          </w:p>
        </w:tc>
      </w:tr>
      <w:tr w:rsidR="00F37336" w14:paraId="6493535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AC6BCC" w14:textId="015BFCA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2019.04 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- 2023.</w:t>
            </w:r>
            <w:r w:rsidR="001F744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09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B69842" w14:textId="5B5BD91B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</w:t>
            </w:r>
            <w:r w:rsidR="00F523B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海赛可出行科技服务有限公司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FBFFDB" w14:textId="620792B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F37336" w14:paraId="7B2D630A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75096E" w14:textId="6FCDBB34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2012.06 - 2019.03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122926" w14:textId="108387BA" w:rsidR="00F37336" w:rsidRPr="00BE16B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美国虹软公司（</w:t>
            </w:r>
            <w:r w:rsidRPr="0069004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ArcSoft, Inc.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5C17EE1" w14:textId="50D3F6F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</w:t>
            </w:r>
          </w:p>
        </w:tc>
      </w:tr>
      <w:tr w:rsidR="00F37336" w14:paraId="7C55E785" w14:textId="77777777" w:rsidTr="00667C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D46B335" w14:textId="58E898B5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  <w:tr w:rsidR="00F37336" w14:paraId="08A9F87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139A3C" w14:textId="787DCBE8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</w:t>
            </w:r>
            <w:r w:rsidR="003F2FF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  <w:r w:rsidR="00926EF0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</w:p>
        </w:tc>
        <w:tc>
          <w:tcPr>
            <w:tcW w:w="4110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10A645" w14:textId="63444F30" w:rsidR="00F37336" w:rsidRPr="00C6480A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C780EE" w14:textId="5B414A81" w:rsidR="00F37336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3F2FF4" w14:paraId="20B006F4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218A42" w14:textId="51C7A89E" w:rsidR="003F2FF4" w:rsidRDefault="003F2FF4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2023.03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1C1F1A6" w14:textId="6BD48F2D" w:rsidR="003F2FF4" w:rsidRDefault="003F2FF4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杰出骨干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6047D1" w14:textId="2A38D32D" w:rsidR="003F2FF4" w:rsidRDefault="003F2FF4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F05209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CFC095" w14:textId="62D0EAEF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11C0545" w14:textId="03D1B968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国家奖学金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030C8B" w14:textId="1FC2717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中华人民共和国教育部</w:t>
            </w:r>
          </w:p>
        </w:tc>
      </w:tr>
      <w:tr w:rsidR="00F37336" w14:paraId="6DE89CC0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4696E0" w14:textId="413E6F66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6C7F1" w14:textId="2811A60F" w:rsidR="00F37336" w:rsidRPr="00005245" w:rsidRDefault="00F37336" w:rsidP="00F37336">
            <w:pPr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 w:rsidRPr="00005245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三好学生（博士研究生）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016E13" w14:textId="365DD6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E6D243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C0B740" w14:textId="156B263B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</w:t>
            </w:r>
            <w:r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10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E42DF93" w14:textId="2F5A3D27" w:rsidR="00F37336" w:rsidRPr="002E2384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南京市</w:t>
            </w:r>
            <w:r w:rsidRPr="002E238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</w:t>
            </w:r>
            <w:r w:rsidRPr="002E2384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类人才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F5A1" w14:textId="2FD8482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</w:t>
            </w:r>
            <w:r w:rsidRPr="002E238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京市人社局</w:t>
            </w:r>
          </w:p>
        </w:tc>
      </w:tr>
      <w:tr w:rsidR="00F37336" w14:paraId="0D0EBB9D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A160E" w14:textId="71CB2ADA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FACEBAF" w14:textId="7419415D" w:rsidR="00F37336" w:rsidRPr="00C6480A" w:rsidRDefault="00F37336" w:rsidP="00F37336">
            <w:pPr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青年五四奖章标兵集体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DA4ED2" w14:textId="4358883F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</w:t>
            </w:r>
          </w:p>
        </w:tc>
      </w:tr>
      <w:tr w:rsidR="00F37336" w14:paraId="390F8D92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D06B18" w14:textId="4BDC52B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A97214" w14:textId="6F2287CF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88A3493" w14:textId="473D16F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bookmarkStart w:id="0" w:name="OLE_LINK5"/>
            <w:bookmarkStart w:id="1" w:name="OLE_LINK6"/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  <w:bookmarkEnd w:id="0"/>
            <w:bookmarkEnd w:id="1"/>
          </w:p>
        </w:tc>
      </w:tr>
      <w:tr w:rsidR="00F37336" w14:paraId="4D61DB30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E56EC5E" w14:textId="35E2CD8E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B6D280" w14:textId="072C4F5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B6582E" w14:textId="0DA7157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16BAF98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E87641" w14:textId="47B76417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0D4EC9" w14:textId="1044808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94778B" w14:textId="6E1F8F4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83C313D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707C22" w14:textId="79D351DF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570310" w14:textId="3AAA474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21D4711" w14:textId="3E6D77A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F37336" w14:paraId="647BC5B4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7937525" w14:textId="1CAEB9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lastRenderedPageBreak/>
              <w:t>2020.06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F01EE4D" w14:textId="67CFF4F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（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5</w:t>
            </w:r>
            <w:r w:rsidRPr="00FC4080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/</w:t>
            </w:r>
            <w:r w:rsidRPr="00FC4080">
              <w:rPr>
                <w:rFonts w:ascii="Times New Roman" w:eastAsia="Songti SC" w:hAnsi="Times New Roman" w:cs="Times New Roman"/>
                <w:color w:val="444444"/>
                <w:sz w:val="21"/>
                <w:szCs w:val="21"/>
              </w:rPr>
              <w:t>168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81FBBFE" w14:textId="393EB677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913DF" w14:paraId="704C2EC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61070A3" w14:textId="486EF275" w:rsidR="00B913DF" w:rsidRPr="00912967" w:rsidRDefault="00B913DF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FBE08E2" w14:textId="4AE63B20" w:rsidR="00B913DF" w:rsidRPr="00B913DF" w:rsidRDefault="00B913DF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Arctic Code Vault Contributor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867C70D" w14:textId="17D76634" w:rsidR="00B913DF" w:rsidRPr="00B913DF" w:rsidRDefault="00B913DF" w:rsidP="00F37336">
            <w:pPr>
              <w:jc w:val="right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1FFEAB7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37158C" w14:textId="5B3611E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4263DD" w14:textId="4DCE3568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4FE047C" w14:textId="12DE4B4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F37336" w14:paraId="6CFE509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914FEF4" w14:textId="1EB8122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2016.01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859A74" w14:textId="50BD72A4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活用代码扫描工具</w:t>
            </w:r>
            <w:r w:rsidRPr="00DD2B4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Sonar</w:t>
            </w: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提升奖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831661" w14:textId="16F6D96D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750CFBED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9A651F7" w14:textId="0F365911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CA34E64" w14:textId="100CEE5A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0032E1D" w14:textId="4201B11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3256FA" w14:paraId="19E48F9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C6F767" w14:textId="54DEF9E4" w:rsidR="003256FA" w:rsidRPr="00912967" w:rsidRDefault="003256FA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C0DFF8A" w14:textId="4727E700" w:rsidR="003256FA" w:rsidRPr="003256FA" w:rsidRDefault="003256FA" w:rsidP="00F37336">
            <w:pP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256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Starstruck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111CC" w14:textId="30F0D448" w:rsidR="003256FA" w:rsidRDefault="003256FA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B913DF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GitHub, Inc.</w:t>
            </w:r>
          </w:p>
        </w:tc>
      </w:tr>
      <w:tr w:rsidR="00F37336" w14:paraId="55AF0D86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D9EA26C" w14:textId="798156C6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C9DC67" w14:textId="7A1A1A6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194D16" w14:textId="55F3E50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F37336" w14:paraId="382C66A5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B1D75B" w14:textId="30830A8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09F8CD0" w14:textId="69E4B2C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9B75F" w14:textId="3054C05E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86BBA3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D5FA0C" w14:textId="7A96BBFD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E69365" w14:textId="0FEA524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4B17F42" w14:textId="043347A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3299E1C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301730" w14:textId="48B74268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EF6557E" w14:textId="3E686CDA" w:rsidR="00F37336" w:rsidRPr="006A2D6B" w:rsidRDefault="00F37336" w:rsidP="00F37336">
            <w:pPr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A2D6B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B3AA06F" w14:textId="1479389B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BA85FF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92D36A" w14:textId="2E7C32EC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2011.12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C53D83" w14:textId="0CA7E326" w:rsidR="00F37336" w:rsidRPr="00846893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AD58051" w14:textId="29253FD5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0A037338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AEDFC7" w14:textId="5937B47C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2010.12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ACBA7F0" w14:textId="771DF321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三好学生（硕士）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1F68971" w14:textId="150E8B39" w:rsidR="00F37336" w:rsidRPr="00846893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553BB55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AEA1516" w14:textId="347F4F72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bookmarkStart w:id="2" w:name="OLE_LINK1"/>
            <w:bookmarkStart w:id="3" w:name="OLE_LINK2"/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  <w:bookmarkEnd w:id="2"/>
            <w:bookmarkEnd w:id="3"/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37DDFD" w14:textId="4D2B38B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4BE317" w14:textId="3D9F6DD2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77B4BD05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C58B4B" w14:textId="518B7252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2009.03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D7497" w14:textId="7696170D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优秀毕业生（本科）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3EEB57A" w14:textId="0089711C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99F32C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E77FE" w14:textId="1BE86558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7E3B5D" w14:textId="0FF3E482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B854CB" w14:textId="69FFD010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464D87B9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9033D" w14:textId="74E5E32E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2008.12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2CDDFA7" w14:textId="43A14A87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全国大学生节能减排社会实践竞赛优秀奖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9CEC0" w14:textId="07A678C6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教育部高等教育司</w:t>
            </w:r>
          </w:p>
        </w:tc>
      </w:tr>
      <w:tr w:rsidR="00F37336" w14:paraId="24B254DA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A4DB7B" w14:textId="765B3C45" w:rsidR="00F37336" w:rsidRPr="003A78EB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E84D235" w14:textId="042E23E4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80EA89" w14:textId="587C57D5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  <w:tr w:rsidR="00F37336" w14:paraId="497BC95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02E11" w14:textId="06E4B290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2007.11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B416FE" w14:textId="1A91FD89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三好学生（本科）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2E2FFCA" w14:textId="15DDE529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2C214311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2C29D2" w14:textId="1BE9FFF5" w:rsidR="00F37336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2006.11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4D39AD" w14:textId="46CC575B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优秀学生干部（本科）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AA7A43" w14:textId="7CAD0638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F37336" w14:paraId="1E1D6907" w14:textId="77777777" w:rsidTr="00667C89">
        <w:trPr>
          <w:trHeight w:hRule="exact" w:val="369"/>
        </w:trPr>
        <w:tc>
          <w:tcPr>
            <w:tcW w:w="21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13D312A" w14:textId="2E1BBA86" w:rsidR="00F37336" w:rsidRPr="00912967" w:rsidRDefault="00F37336" w:rsidP="00F37336">
            <w:pPr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2006.05</w:t>
            </w:r>
          </w:p>
        </w:tc>
        <w:tc>
          <w:tcPr>
            <w:tcW w:w="411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93DDDD" w14:textId="284027DC" w:rsidR="00F37336" w:rsidRDefault="00F37336" w:rsidP="00F37336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优秀共青团员（本科）</w:t>
            </w:r>
          </w:p>
        </w:tc>
        <w:tc>
          <w:tcPr>
            <w:tcW w:w="334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B35DAD" w14:textId="25F1AB2A" w:rsidR="00F37336" w:rsidRDefault="00F37336" w:rsidP="00F37336">
            <w:pPr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4F7621" w14:paraId="2D88B61E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5F17C260" w14:textId="689914FA" w:rsidR="004F7621" w:rsidRDefault="003527E5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学术论文</w:t>
            </w:r>
          </w:p>
        </w:tc>
      </w:tr>
      <w:tr w:rsidR="00ED4C71" w14:paraId="432E8A5B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1862B0D" w14:textId="77777777" w:rsidR="00ED4C71" w:rsidRDefault="00ED4C71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B120FB" w14:paraId="28CB5984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1262E6" w14:textId="77777777" w:rsidR="00B120FB" w:rsidRPr="00CA712D" w:rsidRDefault="00B120FB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868D54A" w14:textId="162D388A" w:rsidR="00B120FB" w:rsidRDefault="00B120FB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牟海雯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B120F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基于深度卷积神经网络的青菜和杂草识别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FB5D6D" w14:paraId="42A0EEA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669D8" w14:textId="77777777" w:rsidR="00FB5D6D" w:rsidRPr="00CA712D" w:rsidRDefault="00FB5D6D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E739CA" w14:textId="5FDEB5C9" w:rsidR="00FB5D6D" w:rsidRPr="006D2B6A" w:rsidRDefault="00FB5D6D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李卫丽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基于深度学习的蔬菜田精准除草作业区域检测方法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BC023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385E4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85BD68" w14:textId="7DF0CDF0" w:rsidR="00633F97" w:rsidRPr="00E03666" w:rsidRDefault="006D2B6A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李鑫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杨婕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="00633F9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D2B6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基于双喷施系统的并联除草机器人研制与仿真分析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="007F3A1E" w:rsidRPr="007F3A1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中国农业科技导报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="00633F97"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="007F3A1E"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 w:rsidR="007F3A1E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="007F3A1E"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="007F3A1E"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7F3A1E" w14:paraId="344895B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E01B0C" w14:textId="77777777" w:rsidR="007F3A1E" w:rsidRPr="00CA712D" w:rsidRDefault="007F3A1E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7A6384" w14:textId="1A195BF0" w:rsidR="007F3A1E" w:rsidRPr="00E03666" w:rsidRDefault="007F3A1E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金慧萍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朱文鹏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刘腾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201E5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01E5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*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7F308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融合卷积神经网络与颜色分割的青菜杂草识别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中国农机化学报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24641E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E1DD5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F5AEF9" w14:textId="59E8C174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韩余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*.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高档名优绿茶柔性采摘指研制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传感器与微系统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 w:rsidR="00591D0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录用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C</w:t>
            </w:r>
            <w:r w:rsidRPr="00E03666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SCD</w:t>
            </w:r>
            <w:r w:rsidRPr="00E03666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、北大核心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  <w:r w:rsidRPr="00E03666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 </w:t>
            </w:r>
          </w:p>
        </w:tc>
      </w:tr>
      <w:tr w:rsidR="00D40252" w14:paraId="572DC31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EBD5BC" w14:textId="77777777" w:rsidR="00D40252" w:rsidRPr="00CA712D" w:rsidRDefault="00D40252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C7387CE" w14:textId="1E7952C8" w:rsidR="00D40252" w:rsidRDefault="00D40252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Kang Han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Hua Zhao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Yan Wang,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D4025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Detection and coverage estimation of purple nutsedge in turf with image classification neural networks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</w:t>
            </w:r>
            <w:r w:rsidR="003D70E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2024, </w:t>
            </w:r>
            <w:proofErr w:type="spellStart"/>
            <w:r w:rsidR="003D70E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doi</w:t>
            </w:r>
            <w:proofErr w:type="spellEnd"/>
            <w:r w:rsidR="003D70E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: </w:t>
            </w:r>
            <w:r w:rsidR="003D70ED" w:rsidRPr="005D6AC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10.1002/ps.8055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465BFA" w14:paraId="405482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350992" w14:textId="77777777" w:rsidR="00465BFA" w:rsidRPr="00CA712D" w:rsidRDefault="00465BFA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BBD1828" w14:textId="07A43EE4" w:rsidR="00465BFA" w:rsidRPr="00D7310F" w:rsidRDefault="00465BFA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in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Chen,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Kang Han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77768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*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6777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for detection of sedges in sod farms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Crop </w:t>
            </w:r>
            <w:r w:rsidRPr="00961FD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Protection, 2024</w:t>
            </w:r>
            <w:r w:rsidRPr="00465BF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179: 106626.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D7310F" w14:paraId="67E2525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713AEA" w14:textId="77777777" w:rsidR="00D7310F" w:rsidRPr="00CA712D" w:rsidRDefault="00D7310F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3EDE11F" w14:textId="4F5CEFFD" w:rsidR="00D7310F" w:rsidRPr="00E03666" w:rsidRDefault="00D7310F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D7310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洪滢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D7310F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移动应用远程诊断与热修复方法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44(10): 1-4, 133.</w:t>
            </w:r>
          </w:p>
        </w:tc>
      </w:tr>
      <w:tr w:rsidR="00D10482" w14:paraId="0C090AB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47D59C" w14:textId="77777777" w:rsidR="00D10482" w:rsidRPr="00CA712D" w:rsidRDefault="00D10482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DA840F" w14:textId="74F45390" w:rsidR="00D10482" w:rsidRPr="00E03666" w:rsidRDefault="00D10482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Teng Liu,</w:t>
            </w: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 xml:space="preserve"> 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Luyao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Chen,</w:t>
            </w:r>
            <w:r>
              <w:t xml:space="preserve"> </w:t>
            </w:r>
            <w:proofErr w:type="spellStart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Chengsong</w:t>
            </w:r>
            <w:proofErr w:type="spellEnd"/>
            <w:r w:rsidRPr="00B81EF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Hu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C7063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Semi-supervised learning and attention mechanism for weed detection in wheat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174: </w:t>
            </w:r>
            <w:r w:rsidRPr="00FE00A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106389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2.8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D12FD8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C9A3D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19E32E2" w14:textId="4749E5FF" w:rsidR="00633F97" w:rsidRPr="00E0366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6E3C94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基于深度学习与图像处理的蔬菜苗期杂草识别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吉林大学学报（工学版）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23, 53(8): 2421-2429.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4017D0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E</w:t>
            </w:r>
            <w:r w:rsidRPr="004017D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846F6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D5783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72145F" w14:textId="1874CB19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汪谦谦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徐星星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B70F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基于深度学习的青椒识别研究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3, </w:t>
            </w:r>
            <w:r w:rsidRPr="006F0DD7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41(3): 89-93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9C46A9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F83A8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AE9789A" w14:textId="3CA7D8D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he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Jiachao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Xie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Xiaowei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Hong,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Zhengwei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Xu, Xin Chen,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Chen*.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Precision weed control using a smart sprayer in dormant bermudagrass turf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172: </w:t>
            </w:r>
            <w:r w:rsidRPr="008F1411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106302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0745CA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A1466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16096C" w14:textId="7E61A74C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Wenpeng</w:t>
            </w:r>
            <w:proofErr w:type="spellEnd"/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Zhu, 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</w:t>
            </w:r>
            <w:r w:rsidRPr="004A1309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smart sprayer for weed control in bermudagrass turf based on the herbicide weed control spectrum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Crop Protection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170: 106270.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3.036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8154F5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9CF4D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691346" w14:textId="58BCF7A1" w:rsidR="00633F97" w:rsidRPr="006B2E7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r w:rsidRPr="00A525C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Yu*,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*. Drought stress impact on the performance of deep convolutional neural networks for weed detection in </w:t>
            </w:r>
            <w:proofErr w:type="spellStart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Bahiagrass</w:t>
            </w:r>
            <w:proofErr w:type="spellEnd"/>
            <w:r w:rsidRPr="00A525C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Grass and Forage Science, 2023, 78(1): 214-223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7C4BB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2.856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ED9AA8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8F040E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3F666FC" w14:textId="4EE1AE29" w:rsidR="00633F97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6B2E7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Xiaojun Jin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Teng Liu, Patrick E.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McCullough</w:t>
            </w:r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Chen*, </w:t>
            </w:r>
            <w:proofErr w:type="spellStart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6B2E7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Yu*. Evaluation of convolutional neural networks for herbicide susceptibility-based weed detection in turf[J]. Frontiers in Plant Science, 2023, 14: 1096802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6.627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4C507C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B2447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6B7DC6" w14:textId="4E1DD007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T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eng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Liu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D550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Learning-Based Weed Detection in Turf: A Review[J]. Agronomy, 2022, 12: 3051.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2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949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1C33F8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3BEC6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E82AEA" w14:textId="76B878D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方璇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基于人工智能的作物与草坪杂草识别研究进展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J]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3959D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林业机械与木工设备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50(10): 30-36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</w:p>
        </w:tc>
      </w:tr>
      <w:tr w:rsidR="00633F97" w14:paraId="6641414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11DB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215186" w14:textId="5211F07A" w:rsidR="00633F97" w:rsidRPr="003959DA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Patrick E. McCullough,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A deep learning-based method for classification, detection, and localization of weeds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78(11): 4809-4821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5EF016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94B2EF" w14:textId="3676DC7D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79639B" w14:textId="0C561CAB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EB6957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*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名优绿茶智能化采摘关键技术研究进展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包装与食品机械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 2022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40(3): 100-106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EB6957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91FD33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0A5B58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55F03C0" w14:textId="421DBE59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C535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基于行为描述的移动应用开发方法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软件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43(6): 26-29.</w:t>
            </w:r>
          </w:p>
        </w:tc>
      </w:tr>
      <w:tr w:rsidR="00633F97" w14:paraId="43F3250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3B67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F2C5CDB" w14:textId="6FB98F17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6014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Aniruddha </w:t>
            </w:r>
            <w:proofErr w:type="spellStart"/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Maity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</w:t>
            </w:r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56014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Deep learning for detecting herbicide weed control spectrum in turfgrass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9C4EB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Plant Methods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2, 18: 94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2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5.827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00B54C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15D34A" w14:textId="7C256CBE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01F68FC" w14:textId="21FC4357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赵化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基于数据和状态的移动应用可视化埋点方法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电脑知识与技术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): 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19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-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24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</w:tr>
      <w:tr w:rsidR="00633F97" w14:paraId="2AC5160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C028DF" w14:textId="0254A4D3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E19B1C1" w14:textId="42A132E2" w:rsidR="00633F97" w:rsidRDefault="00633F97" w:rsidP="00633F97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15456B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. </w:t>
            </w:r>
            <w:r w:rsidRPr="00B82E5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基于深度学习的草坪杂草识别与除草剂喷施区域检测方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法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[J].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草地学报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22, 30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6): 1543-1549.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B5EC2D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1F887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FC3F36F" w14:textId="0C32D204" w:rsidR="00633F97" w:rsidRPr="00F8208F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3038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n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ovel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eep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earning-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ased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ethod for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d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etection of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eeds in 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v</w:t>
            </w:r>
            <w:r w:rsidRPr="00AD6A3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egetables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</w:t>
            </w:r>
            <w:r>
              <w:t xml:space="preserve"> </w:t>
            </w:r>
            <w:r w:rsidRPr="00FC640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Pest Management Science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2022, 78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(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5): 1861-1869.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ESI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全球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TOP 1%</w:t>
            </w:r>
            <w:r w:rsidR="006115F8" w:rsidRPr="003B080A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高被引论文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56C3F7B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4B13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9014E" w14:textId="529DA89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Jiayao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Zhuang,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Xuehan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Muthukumar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Bagavathiannan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E10CA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Jie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Wenting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Meng, Tao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Lanxi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Li,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Yundi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Wang, Yong Chen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Jialin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Yu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sz w:val="21"/>
                <w:szCs w:val="21"/>
              </w:rPr>
              <w:t>Evaluation of different deep convolutional neural networks for detection of broadleaf weed seedlings in wheat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Pest Management Science, 202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78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(2)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: 521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2711FB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529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bookmarkStart w:id="4" w:name="OLE_LINK3"/>
            <w:bookmarkStart w:id="5" w:name="OLE_LINK4"/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中科院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1</w:t>
            </w:r>
            <w:r w:rsidRPr="001E1B40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bookmarkEnd w:id="4"/>
            <w:bookmarkEnd w:id="5"/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To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p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期刊，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Pr="0029774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4.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462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C5BC7F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94244B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111FC" w14:textId="0F9A57A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AB3DA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孙艳霞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陈燕飞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F8208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3135E3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基于人工智能的青菜幼苗与杂草识别方法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J]. 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福建农业学报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21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36(12): 1483-1489</w:t>
            </w:r>
            <w:r w:rsidRPr="00000EBC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C78A9A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24810C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7772B7" w14:textId="7E4B5EC8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</w:t>
            </w:r>
            <w:r w:rsidRPr="004A5DC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sz w:val="21"/>
                <w:szCs w:val="21"/>
              </w:rPr>
              <w:t xml:space="preserve">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3D Measurement of Discontinuous Objects with Optimized Dual-frequency Grating Profilometry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Measurement Science Review, 2021, 21(06): 197-204.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4</w:t>
            </w:r>
            <w:r w:rsidRPr="0052438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F 1.697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8C2263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6DB29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3225FCE" w14:textId="3D110AC9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44522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. </w:t>
            </w:r>
            <w:r w:rsidRPr="00C5574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Weed Identification Using Deep Learning and Image Processing in Vegetable Plantation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[J]. IEEE Access, 2021, 9: 10940-10950.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SCI/EI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，中科院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</w:t>
            </w:r>
            <w:r w:rsidRPr="0013243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区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Pr="001B16C1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Google Scholar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引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用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1</w:t>
            </w:r>
            <w:r w:rsidR="007F3A1E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4</w:t>
            </w:r>
            <w:r w:rsidRPr="006757D0">
              <w:rPr>
                <w:rFonts w:ascii="Times New Roman" w:eastAsia="SimSun" w:hAnsi="Times New Roman" w:cs="Times New Roman"/>
                <w:b/>
                <w:color w:val="0432FF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余</w:t>
            </w:r>
            <w:r w:rsidRPr="006757D0">
              <w:rPr>
                <w:rFonts w:ascii="Times New Roman" w:eastAsia="SimSun" w:hAnsi="Times New Roman" w:cs="Times New Roman" w:hint="eastAsia"/>
                <w:b/>
                <w:color w:val="0432FF"/>
                <w:sz w:val="21"/>
                <w:szCs w:val="21"/>
              </w:rPr>
              <w:t>次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，</w:t>
            </w:r>
            <w:r w:rsidR="006115F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I</w:t>
            </w:r>
            <w:r w:rsidR="006115F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 xml:space="preserve">F </w:t>
            </w:r>
            <w:r w:rsidR="006115F8" w:rsidRPr="008759B4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3.367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7721D5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254FE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D7688FC" w14:textId="23F29844" w:rsidR="00633F97" w:rsidRPr="0023038C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2120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D8110E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基于资源控制的权限管理系统设计方法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电脑知识与技术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2021, 17(3):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44-45.</w:t>
            </w:r>
          </w:p>
        </w:tc>
      </w:tr>
      <w:tr w:rsidR="00633F97" w14:paraId="6BDC871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AB2F20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3B8EA8" w14:textId="4C1B38D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李卫丽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677EA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基于大数据分析的专车司机奖励预警系统设计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计算机与网络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 46(22): 49.</w:t>
            </w:r>
          </w:p>
        </w:tc>
      </w:tr>
      <w:tr w:rsidR="00633F97" w14:paraId="3020D2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BC9FA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073A1" w14:textId="216BC3D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赵化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645F1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移动应用中相册排序优化方法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写真地理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2020, (7): 210.</w:t>
            </w:r>
          </w:p>
        </w:tc>
      </w:tr>
      <w:tr w:rsidR="00633F97" w14:paraId="1E1AA05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0E108D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9DA047" w14:textId="0907C467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Chen, Yong Chen, </w:t>
            </w:r>
            <w:r w:rsidRPr="00B301C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Che, Feng Gao, Nan Li. Research on a parallel robot for green tea flushes plucking[C] // Proceedings of the 5th International Conference on Education, Management, Information and Medicine, 2015, pp. 22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-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26.</w:t>
            </w:r>
          </w:p>
        </w:tc>
      </w:tr>
      <w:tr w:rsidR="00633F97" w14:paraId="2A86AE81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1A2724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C571D" w14:textId="40654F82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Yong Chen, </w:t>
            </w:r>
            <w:r w:rsidRPr="00FF5055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Lie Tang, Jun Che,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Intra-row weed recognition using plant spacing information in stereo images[C] // ASABE Annual International Meeting, Kansas City, Missouri, 2013, Paper No: 131592292.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C2617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0577CB0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D6E14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8E62FA" w14:textId="597A7AB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C0235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除草机器人减震悬架越障性能分析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农业机械学报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2013, 44(S1):  264-268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2C5E3D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C</w:t>
            </w:r>
            <w:r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SCD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、北大核心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77D986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0004F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CA8191" w14:textId="4C4B6BE5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Jun Che, Yong Chen, Lie Tang, Yan Wang, </w:t>
            </w:r>
            <w:r w:rsidRPr="00BE742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Jun Chen. Development of a High-Efficient Weeding Robot in the Crop Fields[C] // ASABE Annual International Meeting, Kansas City, Missouri, 2013, Paper No: 131596766.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0446E8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62F7823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231D6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2D1E7D" w14:textId="6A4E697C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BC01CC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Yong Chen,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Yingqing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Guo,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Tea Flushes Identification Based on Machine Vision for High-Quality Tea at Harvest[J]. Applied Mechanics and Materials, 2013, 288: 214-218.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48135B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06DA4E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F32CC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091B6A" w14:textId="5C97E113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韦佳佳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BD4883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郑加强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石元值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张浩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自然环境下茶树嫩梢识别方法研究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茶叶科学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32(5): 377-381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CSCD</w:t>
            </w:r>
            <w:r w:rsidRPr="00AA6E49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、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41CA09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24AB1F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49C5BBFF" w14:textId="4E3B6E48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3679A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Xiaojun Jin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, Yong Chen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, Hao Zhang, </w:t>
            </w:r>
            <w:proofErr w:type="spellStart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Yanxia</w:t>
            </w:r>
            <w:proofErr w:type="spellEnd"/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Sun, Jun Chen. High-quality Tea Flushes Detection under Natural Conditions Using Computer Vision[J]. International Journal of Digital Content Technology and its Applications, 2012, 6(18): 600-606.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 w:rsidRPr="00571456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EI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2081061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CF24A2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DBD415B" w14:textId="40B4DF96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7300D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侯学贵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郭伟斌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基于机器视觉的除草机器人杂草识别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山东科技大学学报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自然科学版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31(2): 104-108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</w:p>
        </w:tc>
      </w:tr>
      <w:tr w:rsidR="00633F97" w14:paraId="1AC4D7A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CDB791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07E40F" w14:textId="16EE3834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程玉柱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A53BF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Bayes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与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SVM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的玉米彩色图像分割新算法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江苏农业科学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2012, 40(7): 355-358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北大核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633F97" w14:paraId="1AC8728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3F2373" w14:textId="77777777" w:rsidR="00633F97" w:rsidRPr="00CA712D" w:rsidRDefault="00633F97" w:rsidP="00633F97">
            <w:pPr>
              <w:pStyle w:val="ListParagraph"/>
              <w:numPr>
                <w:ilvl w:val="0"/>
                <w:numId w:val="1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93FAC78" w14:textId="4E3974BB" w:rsidR="00633F97" w:rsidRPr="00983BE6" w:rsidRDefault="00633F97" w:rsidP="00633F97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0333D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D8110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*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孙艳霞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农田杂草识别方法研究进展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[J]. 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农机化研究</w:t>
            </w:r>
            <w:r w:rsidRPr="00983BE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 2011, 33(7): 23-27, 33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.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（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北大</w:t>
            </w:r>
            <w:r w:rsidRPr="009A4433"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  <w:t>核心</w:t>
            </w:r>
            <w:r w:rsidRPr="00983BE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）</w:t>
            </w:r>
          </w:p>
        </w:tc>
      </w:tr>
      <w:tr w:rsidR="008A43FC" w14:paraId="0AF86FA8" w14:textId="77777777" w:rsidTr="0073350D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101B8636" w14:textId="2B74567E" w:rsidR="008A43FC" w:rsidRDefault="006E547E" w:rsidP="008E5F23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专利</w:t>
            </w:r>
          </w:p>
        </w:tc>
      </w:tr>
      <w:tr w:rsidR="008A43FC" w14:paraId="6E923A7E" w14:textId="77777777" w:rsidTr="0073350D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7E02FAF" w14:textId="77777777" w:rsidR="008A43FC" w:rsidRDefault="008A43FC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400D53" w14:paraId="104AFAF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73A86" w14:textId="77777777" w:rsidR="00400D53" w:rsidRPr="00CA712D" w:rsidRDefault="00400D53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DCDE5B" w14:textId="0CAFC7D6" w:rsidR="00400D53" w:rsidRPr="00146218" w:rsidRDefault="00301C69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512621" w:rsidRPr="005126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490511" w:rsidRPr="004905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（申请号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4F7FF8" w:rsidRP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2023117536782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4F7FF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F523B5" w14:paraId="180186E3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0C0ED5" w14:textId="77777777" w:rsidR="00F523B5" w:rsidRPr="00CA712D" w:rsidRDefault="00F523B5" w:rsidP="00400D53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A1ECAE" w14:textId="6E48AD58" w:rsidR="00F523B5" w:rsidRPr="004A6286" w:rsidRDefault="00B410CF" w:rsidP="00400D53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陈欣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刘晓芹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410C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="00C92108" w:rsidRPr="00C9210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花生壳腰深的测量方法和测量装置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申请号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: </w:t>
            </w:r>
            <w:r w:rsidR="008D46CB" w:rsidRPr="008D46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2023117572990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申请日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2023.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12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.1</w:t>
            </w:r>
            <w:r w:rsidR="0051262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受理</w:t>
            </w:r>
            <w:r w:rsidR="00301C69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="00301C6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F523B5"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="00F523B5"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D05E603" w14:textId="77777777" w:rsidTr="005E5E4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552B8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67476FE" w14:textId="1C63A0B5" w:rsidR="005E5E49" w:rsidRPr="00B410CF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295ADB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谢加超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杨喆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张啸岳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95AD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大棚无人车导航方法和大棚无人车导航系统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196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CN117590858A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4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23,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2491705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F398D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73B9A0B" w14:textId="4EAE3639" w:rsidR="005E5E49" w:rsidRPr="00BD2478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金小俊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. 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一种融合深度学习与图像处理的杂草识别方法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[P].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CN117036926A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C78A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2023.11.10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, </w:t>
            </w:r>
            <w:r w:rsidRPr="00146218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发明</w:t>
            </w:r>
            <w:r w:rsidRPr="0014621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F284F0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4A16D1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5A52D4" w14:textId="329FB40C" w:rsidR="005E5E49" w:rsidRPr="00384193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一种草坪杂草识别与精准喷施方法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CN116051891A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40B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2023.05.02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F99866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590FE4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C368D5" w14:textId="3578350C" w:rsidR="005E5E49" w:rsidRPr="00BD2478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4A414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ZL202222281366.3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03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24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79CA7C8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D5350C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4ECAE4" w14:textId="4C5592D6" w:rsidR="005E5E49" w:rsidRPr="00BD2478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除草设备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2112381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2022.11.11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154BA35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3DAE1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4D51E6" w14:textId="259D482D" w:rsidR="005E5E49" w:rsidRPr="00F56333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刘旭东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于洋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刘腾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71B1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除草方式的确定方法、装置、电子设备及除草系统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202211041611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EC5C8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3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11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21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6072B3A0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77F6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ADFA2BB" w14:textId="21DD2844" w:rsidR="005E5E49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除草作业区域的确定方法及装置、除草设备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D7B8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CN115018770A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9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377881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0CABB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47A60" w14:textId="1A3645F1" w:rsidR="005E5E49" w:rsidRPr="00A60D11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45527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一种夹紧力可感知可调节的果实采摘机械手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ZL202210698364.6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570D83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 2023.07.07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DFEAC8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9A191A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C1F5C7" w14:textId="7C027402" w:rsidR="005E5E49" w:rsidRPr="00A60D11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陈君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A0C6C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一种可感知夹紧力的球状水果采摘执行器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4931026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23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0960BD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DADF9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C0B2BF" w14:textId="46134CF8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徐星星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实现除草剂精准喷施的并联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577437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2022.07.05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506D7C78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51621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82CF986" w14:textId="1D47FE7F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草坪除草剂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精准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喷施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21014653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27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6AF368B7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CEBE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039EE5" w14:textId="555FEB3A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王英尧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曹志康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赵全忠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付强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徐冰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5658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胡琼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马志远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一种干气密封微米级沟槽的超短脉冲激光精密加工方法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中国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ZL202010645926.1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: 2021.12.03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E5E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FB3EE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174C3A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053729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21CAFB" w14:textId="22932A42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一种自动化移液工作站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0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250</w:t>
            </w:r>
            <w:r w:rsidRPr="00A265B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X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2021.11.12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265B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12FEDEE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78351B5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E27DBF" w14:textId="78E1F886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聂宇成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刘俊锋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8419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一种草坪与牧草除草机器人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ZL202120213189.8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2021.11.05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60D1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72952DCF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BB226E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24CB39" w14:textId="66BA2F84" w:rsidR="005E5E49" w:rsidRPr="00F8208F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33F2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ZL202120209734.6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2021.10.08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371A18F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0B51D0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E7CE5" w14:textId="5735F9A1" w:rsidR="005E5E49" w:rsidRPr="00F8208F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C5860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一种除草剂精准施药装置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ZL202120210183.5</w:t>
            </w:r>
            <w:r w:rsidRPr="001869C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215BE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75BCED72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3D536F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B6CBFF" w14:textId="76E62D95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姚袁梦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洪晓玮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6634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一种除草剂精准施药器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ZL202120210186.9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2021.09.28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E42D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实用新型）</w:t>
            </w:r>
          </w:p>
        </w:tc>
      </w:tr>
      <w:tr w:rsidR="005E5E49" w14:paraId="740933E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EE1956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84ED9E0" w14:textId="730E5C71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F5633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陈勇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于佳琳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一种基于云端杀草谱的草坪及牧草精准除草方法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D247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ZL202110603279.2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</w:t>
            </w:r>
            <w:r w:rsidRPr="00986071">
              <w:rPr>
                <w:rFonts w:ascii="SimSun" w:eastAsia="SimSun" w:hAnsi="SimSun" w:cs="SimSun" w:hint="eastAsia"/>
                <w:bCs/>
                <w:color w:val="0432FF"/>
                <w:sz w:val="21"/>
                <w:szCs w:val="21"/>
              </w:rPr>
              <w:t>公告日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 w:rsidRPr="0098607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2022.06.03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8268B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D2478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8FDD32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19E4D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C6DBD24" w14:textId="6D0FCBCC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2D6F6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蒋杰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一种基于模板代码匹配的轻量级热修复方法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CN112579094A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2021.03.30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D1CD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2D6F6F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69709305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9AB7DD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568C8FAC" w14:textId="633116E9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55518E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一种支持动态场景配置的可视化埋点方法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CN112506492A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2021.03.16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FF3C4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91B53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CB0B36A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52958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CCFD87C" w14:textId="45248662" w:rsidR="005E5E49" w:rsidRPr="0023038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7D29C9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一种针对弱信号场景下的无漂移司乘同显方法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[P].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ZL202010907313.0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2023.07.21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FF15A4D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E42C87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1D8CDC6F" w14:textId="37A16200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iOS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应用的轻量级解耦式埋点方法及装置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CN112230903A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6E68F4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6E68F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2DB77C6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579BB9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7CFDE231" w14:textId="3637007F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92440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王兴明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一种基于数据和状态的移动应用埋点方法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CN112230917A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2021.01.15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627F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924402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464E5D3C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88EB814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38A63E" w14:textId="4C8B8F6A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3A01F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A01FD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一种高性能高效率的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Sketch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组件库生成和管理方案及系统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CN112214218A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2021.01.12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752E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74577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75E292E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EF27B4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02D30E91" w14:textId="7B6DA586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34F7A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基于路径导向的移动应用未读内容提示方法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CN112199579A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2021.01.08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E1283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334F7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7DE4D49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EF2D65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D7E98" w14:textId="3F3C969B" w:rsidR="005E5E49" w:rsidRPr="00334F7A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03D81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刘亚刚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一种从视觉稿直接生成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UI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代码的方法及装置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CN112181416A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="003F5502" w:rsidRPr="003F5502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授权待公告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66BC9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B66BC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78CA860E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3338E5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601AA220" w14:textId="7001E65E" w:rsidR="005E5E49" w:rsidRPr="00B66BC9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612EFC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李卫丽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一种基于行为描述的移动应用开发方法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 xml:space="preserve"> 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中国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 ZL2020109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42235</w:t>
            </w:r>
            <w:r w:rsidRPr="00D90949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8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</w:t>
            </w:r>
            <w:r w:rsidRPr="00FD12DF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授权公告</w:t>
            </w:r>
            <w:r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日</w:t>
            </w:r>
            <w:r w:rsidRPr="00986071">
              <w:rPr>
                <w:rFonts w:ascii="Times New Roman" w:eastAsia="SimSun" w:hAnsi="Times New Roman" w:cs="Times New Roman" w:hint="eastAsia"/>
                <w:bCs/>
                <w:color w:val="0432FF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 xml:space="preserve"> 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2023.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12</w:t>
            </w:r>
            <w:r w:rsidRPr="004B68A1"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.2</w:t>
            </w:r>
            <w:r>
              <w:rPr>
                <w:rFonts w:ascii="Times New Roman" w:eastAsia="SimSun" w:hAnsi="Times New Roman" w:cs="Times New Roman"/>
                <w:bCs/>
                <w:color w:val="0432FF"/>
                <w:sz w:val="21"/>
                <w:szCs w:val="21"/>
              </w:rPr>
              <w:t>6</w:t>
            </w:r>
            <w:r w:rsidRPr="008C427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C42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44ED031B" w14:textId="77777777" w:rsidTr="0073350D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35F7E" w14:textId="77777777" w:rsidR="005E5E49" w:rsidRPr="00CA712D" w:rsidRDefault="005E5E49" w:rsidP="005E5E49">
            <w:pPr>
              <w:pStyle w:val="ListParagraph"/>
              <w:numPr>
                <w:ilvl w:val="0"/>
                <w:numId w:val="2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7034EA6" w14:textId="300BF10B" w:rsidR="005E5E49" w:rsidRPr="00612E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一种移动应用远程诊断及热修复方法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[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P].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（申请公布号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CN112181805A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申请公布日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2021.01.05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实质审查的生效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,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187288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发明</w:t>
            </w:r>
            <w:r w:rsidRPr="005A742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D7DD770" w14:textId="77777777" w:rsidTr="004D4289">
        <w:trPr>
          <w:trHeight w:hRule="exact" w:val="482"/>
        </w:trPr>
        <w:tc>
          <w:tcPr>
            <w:tcW w:w="9583" w:type="dxa"/>
            <w:gridSpan w:val="11"/>
            <w:tcBorders>
              <w:top w:val="nil"/>
              <w:left w:val="nil"/>
              <w:bottom w:val="dashed" w:sz="4" w:space="0" w:color="auto"/>
              <w:right w:val="nil"/>
            </w:tcBorders>
            <w:shd w:val="clear" w:color="auto" w:fill="auto"/>
            <w:vAlign w:val="bottom"/>
          </w:tcPr>
          <w:p w14:paraId="68353D4E" w14:textId="71FA209A" w:rsidR="005E5E49" w:rsidRDefault="005E5E49" w:rsidP="005E5E49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软件著作权</w:t>
            </w:r>
          </w:p>
        </w:tc>
      </w:tr>
      <w:tr w:rsidR="005E5E49" w14:paraId="1781A74A" w14:textId="77777777" w:rsidTr="004D4289">
        <w:trPr>
          <w:trHeight w:hRule="exact" w:val="113"/>
        </w:trPr>
        <w:tc>
          <w:tcPr>
            <w:tcW w:w="9583" w:type="dxa"/>
            <w:gridSpan w:val="11"/>
            <w:tcBorders>
              <w:top w:val="dashed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BED86D" w14:textId="77777777" w:rsidR="005E5E49" w:rsidRDefault="005E5E49" w:rsidP="005E5E49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5E5E49" w14:paraId="13E1F79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15240B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14B148" w14:textId="2A5D6C2E" w:rsidR="005E5E49" w:rsidRPr="004F2F8D" w:rsidRDefault="005E5E49" w:rsidP="005E5E49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孔晓同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BC40C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065CD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基于计算机视觉的植物叶片表型测量系统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65CD2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2024SR0295787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E5E49" w14:paraId="521C0F3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F2790F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1B29B6" w14:textId="0C662F59" w:rsidR="005E5E49" w:rsidRPr="004F2F8D" w:rsidRDefault="005E5E49" w:rsidP="005E5E49">
            <w:pPr>
              <w:spacing w:before="44" w:after="30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孔晓同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张啸岳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韩康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BC40C2">
              <w:rPr>
                <w:rFonts w:ascii="Times New Roman" w:eastAsia="SimSun" w:hAnsi="Times New Roman" w:cs="Times New Roman" w:hint="eastAsia"/>
                <w:b/>
                <w:bCs/>
                <w:color w:val="444444"/>
                <w:sz w:val="21"/>
                <w:szCs w:val="21"/>
              </w:rPr>
              <w:t>金小俊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 xml:space="preserve">, </w:t>
            </w:r>
            <w:r w:rsidRPr="004F2F8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于佳琳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 </w:t>
            </w:r>
            <w:r w:rsidRPr="005100E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基于计算机视觉的花生壳表型测量系统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.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5100E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2024SR0295714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）</w:t>
            </w:r>
          </w:p>
        </w:tc>
      </w:tr>
      <w:tr w:rsidR="005E5E49" w14:paraId="1DD4D9B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D5075D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508873F2" w14:textId="151D91C0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3F05A6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除草机器人视觉感知系统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3F05A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2023SR1006005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1076CD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2D02DF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1AD3F915" w14:textId="7BDCD791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A47F9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基于除草剂杀草谱的草坪杂草精准施药系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A47F9A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2023SR0994965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40C66D27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E6DA69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3C55C07E" w14:textId="13B0673F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韩康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D0DA4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弱信号场景下的无漂移司乘同显系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D0DA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2023SR0970761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477260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22ED28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F0EB14" w14:textId="4C1FE963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D7B25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基于立体视觉的杂草识别软件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BD7B2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2022SR1346379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7057481E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EB2988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A51D07" w14:textId="7C7E8E01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FA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除草机器人导航控制软件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C71EA3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2022SR1342923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87AB59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BA4D0C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2AA14C" w14:textId="4AFB40C4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F716A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除草机器人系统控制软件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115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2331B13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5E1B2C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451B36" w14:textId="6DA2FB73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247321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基于人工智能的杂草精准喷施系统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7241A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2022SR1342921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1617AEC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3B43B2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A0D6E9" w14:textId="7229412F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8A677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基于深度学习与图像处理的杂草识别软件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EB1D5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2022SR1040966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89B32DA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DD9A9E0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6256D7A1" w14:textId="6770A8C6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赵化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B329DD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基于数据和状态的移动应用可视化埋点系统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843AF5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2022SR0978716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513C60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FB859E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vAlign w:val="center"/>
          </w:tcPr>
          <w:p w14:paraId="4341E008" w14:textId="35652645" w:rsidR="005E5E49" w:rsidRDefault="005E5E49" w:rsidP="005E5E49">
            <w:pPr>
              <w:spacing w:before="44" w:after="30" w:line="288" w:lineRule="auto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3E7135C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A99B75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4BDBFBB" w14:textId="27EBC3AC" w:rsidR="005E5E49" w:rsidRPr="00983BE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F82BBBF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75181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31FE9ABB" w14:textId="27A79EE7" w:rsidR="005E5E49" w:rsidRPr="00612E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3BEB463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7755E4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6DB7B" w14:textId="1375C468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2B470F74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E0045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3D5086" w14:textId="168C4B53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04681559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CB4EBEE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CC01A6" w14:textId="3A7F6E49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1BE24562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AC8A6C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F5F5F5"/>
          </w:tcPr>
          <w:p w14:paraId="2D471AF7" w14:textId="316926C4" w:rsidR="005E5E49" w:rsidRPr="000B4A86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5E5E49" w14:paraId="74A34518" w14:textId="77777777" w:rsidTr="004D4289">
        <w:trPr>
          <w:trHeight w:val="369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B46A44" w14:textId="77777777" w:rsidR="005E5E49" w:rsidRPr="00CA712D" w:rsidRDefault="005E5E49" w:rsidP="005E5E49">
            <w:pPr>
              <w:pStyle w:val="ListParagraph"/>
              <w:numPr>
                <w:ilvl w:val="0"/>
                <w:numId w:val="3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9016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5D917D" w14:textId="46663A2B" w:rsidR="005E5E49" w:rsidRPr="003D25FC" w:rsidRDefault="005E5E49" w:rsidP="005E5E49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2013SR104977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446D37B" w14:textId="77777777" w:rsidR="008F1CB0" w:rsidRDefault="008F1CB0" w:rsidP="00291E1B">
      <w:pPr>
        <w:sectPr w:rsidR="008F1CB0" w:rsidSect="00A21EB9">
          <w:pgSz w:w="11900" w:h="16840"/>
          <w:pgMar w:top="794" w:right="1021" w:bottom="624" w:left="1021" w:header="709" w:footer="709" w:gutter="0"/>
          <w:cols w:space="708"/>
          <w:docGrid w:linePitch="400"/>
        </w:sectPr>
      </w:pPr>
    </w:p>
    <w:tbl>
      <w:tblPr>
        <w:tblStyle w:val="TableGrid"/>
        <w:tblW w:w="5000" w:type="pct"/>
        <w:tblBorders>
          <w:top w:val="dashed" w:sz="6" w:space="0" w:color="auto"/>
          <w:left w:val="dashed" w:sz="6" w:space="0" w:color="auto"/>
          <w:bottom w:val="dashed" w:sz="6" w:space="0" w:color="auto"/>
          <w:right w:val="dashed" w:sz="6" w:space="0" w:color="auto"/>
          <w:insideH w:val="dashed" w:sz="6" w:space="0" w:color="auto"/>
          <w:insideV w:val="dashed" w:sz="6" w:space="0" w:color="auto"/>
        </w:tblBorders>
        <w:tblLook w:val="04A0" w:firstRow="1" w:lastRow="0" w:firstColumn="1" w:lastColumn="0" w:noHBand="0" w:noVBand="1"/>
      </w:tblPr>
      <w:tblGrid>
        <w:gridCol w:w="704"/>
        <w:gridCol w:w="2805"/>
        <w:gridCol w:w="1640"/>
        <w:gridCol w:w="3782"/>
        <w:gridCol w:w="1417"/>
        <w:gridCol w:w="1701"/>
        <w:gridCol w:w="2136"/>
        <w:gridCol w:w="1237"/>
      </w:tblGrid>
      <w:tr w:rsidR="00F603BA" w14:paraId="17092CB0" w14:textId="77777777" w:rsidTr="00860F5D">
        <w:trPr>
          <w:trHeight w:hRule="exact" w:val="482"/>
        </w:trPr>
        <w:tc>
          <w:tcPr>
            <w:tcW w:w="15422" w:type="dxa"/>
            <w:gridSpan w:val="8"/>
            <w:tcBorders>
              <w:top w:val="nil"/>
              <w:left w:val="nil"/>
              <w:bottom w:val="dashed" w:sz="6" w:space="0" w:color="auto"/>
              <w:right w:val="nil"/>
            </w:tcBorders>
            <w:shd w:val="clear" w:color="auto" w:fill="auto"/>
            <w:vAlign w:val="bottom"/>
          </w:tcPr>
          <w:p w14:paraId="37A383EF" w14:textId="1706A4BC" w:rsidR="00F603BA" w:rsidRDefault="002C66C2" w:rsidP="00137F92">
            <w:pPr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  <w:tr w:rsidR="00F603BA" w14:paraId="7465CBF6" w14:textId="77777777" w:rsidTr="001F765F">
        <w:trPr>
          <w:trHeight w:hRule="exact" w:val="113"/>
        </w:trPr>
        <w:tc>
          <w:tcPr>
            <w:tcW w:w="15422" w:type="dxa"/>
            <w:gridSpan w:val="8"/>
            <w:tcBorders>
              <w:top w:val="dashed" w:sz="6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56040CA4" w14:textId="77777777" w:rsidR="00F603BA" w:rsidRDefault="00F603BA" w:rsidP="008E5F23">
            <w:pPr>
              <w:rPr>
                <w:rFonts w:ascii="SimSun" w:eastAsia="SimSun" w:hAnsi="SimSun" w:cs="SimSun"/>
                <w:b/>
                <w:bCs/>
                <w:color w:val="6FA8DC"/>
              </w:rPr>
            </w:pPr>
          </w:p>
        </w:tc>
      </w:tr>
      <w:tr w:rsidR="001F765F" w:rsidRPr="00682112" w14:paraId="18D96997" w14:textId="77777777" w:rsidTr="00876D8E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04E9B26" w14:textId="0B5DC87A" w:rsidR="00682112" w:rsidRPr="008C0DCA" w:rsidRDefault="00682112" w:rsidP="008C0DCA">
            <w:pPr>
              <w:pStyle w:val="ListParagraph"/>
              <w:spacing w:before="44" w:after="30" w:line="288" w:lineRule="auto"/>
              <w:ind w:left="0"/>
              <w:jc w:val="center"/>
              <w:rPr>
                <w:rFonts w:ascii="SimSun" w:eastAsia="SimSun" w:hAnsi="SimSun" w:cs="Times New Roman"/>
                <w:b/>
                <w:color w:val="444444"/>
                <w:sz w:val="21"/>
                <w:szCs w:val="21"/>
              </w:rPr>
            </w:pPr>
            <w:r w:rsidRPr="008C0DCA">
              <w:rPr>
                <w:rFonts w:ascii="SimSun" w:eastAsia="SimSun" w:hAnsi="SimSu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80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7DCE8D1" w14:textId="5A9BD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0DC5F29" w14:textId="7933FFF4" w:rsidR="00682112" w:rsidRPr="00682112" w:rsidRDefault="00682112" w:rsidP="00E769BE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7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13B7B70" w14:textId="6CCFE419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FB65D5" w14:textId="110D2F36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47E76AA" w14:textId="5983AB77" w:rsidR="00682112" w:rsidRPr="00682112" w:rsidRDefault="00682112" w:rsidP="005659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9B533D" w14:textId="40E31BE1" w:rsidR="00682112" w:rsidRPr="00682112" w:rsidRDefault="00682112" w:rsidP="008C0DCA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2A2C12B" w14:textId="7AAC4A7E" w:rsidR="00682112" w:rsidRPr="00682112" w:rsidRDefault="00682112" w:rsidP="008A68E4">
            <w:pPr>
              <w:spacing w:before="44" w:after="30" w:line="288" w:lineRule="auto"/>
              <w:jc w:val="center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682112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备注</w:t>
            </w:r>
          </w:p>
        </w:tc>
      </w:tr>
      <w:tr w:rsidR="00860F5D" w14:paraId="339293F4" w14:textId="77777777" w:rsidTr="00641D22">
        <w:trPr>
          <w:trHeight w:val="369"/>
        </w:trPr>
        <w:tc>
          <w:tcPr>
            <w:tcW w:w="70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7B474FC" w14:textId="77777777" w:rsidR="00A809CF" w:rsidRPr="00CA712D" w:rsidRDefault="00A809CF" w:rsidP="00A809CF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7632D44" w14:textId="4B55B038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02CC3BD6" w14:textId="7D84DE3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KYCX22_1051</w:t>
            </w:r>
          </w:p>
        </w:tc>
        <w:tc>
          <w:tcPr>
            <w:tcW w:w="378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702021B5" w14:textId="3B85D775" w:rsidR="00A809CF" w:rsidRPr="00983BE6" w:rsidRDefault="00A809CF" w:rsidP="00A809CF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BBA19F7" w14:textId="0D6FEA4A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4D82D0DA" w14:textId="22B8A832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2E9316E9" w14:textId="4F3EFBF7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23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5F5F5"/>
          </w:tcPr>
          <w:p w14:paraId="10F8CB0E" w14:textId="3EABA351" w:rsidR="00A809CF" w:rsidRPr="00983BE6" w:rsidRDefault="00A809CF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="00926EF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0A729155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6DB8D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9B78C" w14:textId="1A56F46B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E357B8" w14:textId="59409DDB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A8E9DC" w14:textId="737AD49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2089B7" w14:textId="299D7666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5027CB" w14:textId="544E9F32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36950" w14:textId="275834F2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BC28B5" w14:textId="3B649E7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4A87AAFC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7DA5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49CF73" w14:textId="1C4E2884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江苏省重点研发计划（产业前瞻与关键核心技术）项目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A84493" w14:textId="66F8355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BE2021016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5B6E0D" w14:textId="463D34D3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复杂环境下典型果、茶精准智能采摘机器人系统关键技术研发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99E0D4" w14:textId="36A8928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5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532BBC" w14:textId="73D4404B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2021/06-2025/06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C1BBEB" w14:textId="1389E353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52DA26" w14:textId="5F0746A8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7C7E7E" w14:paraId="071196F0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D03DD" w14:textId="77777777" w:rsidR="007C7E7E" w:rsidRPr="00CA712D" w:rsidRDefault="007C7E7E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5A1FFC" w14:textId="1226E3CD" w:rsidR="007C7E7E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江苏省农业科技自主创新资金项目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9D333" w14:textId="03E67A47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CX(21)3184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9781E65" w14:textId="0CD33435" w:rsidR="007C7E7E" w:rsidRPr="00AA51CA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名优茶仿生采摘机理研究与装置研发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304DA" w14:textId="244DE17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2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4DD1ED" w14:textId="0225103C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2021/07-2023/06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B2374" w14:textId="0F6E1980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C7E7E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江苏省财政厅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0BCF03" w14:textId="1B868822" w:rsidR="007C7E7E" w:rsidRDefault="007C7E7E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 w:rsidR="00925A8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2E911E37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C15C3D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FC5791" w14:textId="7848F888" w:rsidR="008A68E4" w:rsidRDefault="007C7E7E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“十二五”</w:t>
            </w:r>
            <w:r w:rsidR="00860F5D"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8337D" w14:textId="0E100139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C05C6" w14:textId="6993B54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963BB8" w14:textId="19407F2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7DE3EE" w14:textId="6DF528A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C9DCC18" w14:textId="408FD399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CAB9C20" w14:textId="339809A0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8A68E4" w14:paraId="5ED7DF33" w14:textId="77777777" w:rsidTr="00641D22">
        <w:trPr>
          <w:trHeight w:val="369"/>
        </w:trPr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210F03" w14:textId="77777777" w:rsidR="008A68E4" w:rsidRPr="00CA712D" w:rsidRDefault="008A68E4" w:rsidP="008A68E4">
            <w:pPr>
              <w:pStyle w:val="ListParagraph"/>
              <w:numPr>
                <w:ilvl w:val="0"/>
                <w:numId w:val="4"/>
              </w:numPr>
              <w:spacing w:before="44" w:after="30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28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9882F" w14:textId="12AEAC0D" w:rsidR="008A68E4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FA3F5A" w14:textId="2A5CF5FD" w:rsidR="008A68E4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7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5D4D17" w14:textId="351CC636" w:rsidR="008A68E4" w:rsidRPr="00052215" w:rsidRDefault="00860F5D" w:rsidP="008A68E4">
            <w:pPr>
              <w:spacing w:before="44" w:after="30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634CAF" w14:textId="06F8EDDD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81D3E7" w14:textId="681A5F0E" w:rsidR="008A68E4" w:rsidRDefault="005659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AB2859" w14:textId="14626B03" w:rsidR="008A68E4" w:rsidRDefault="008A68E4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237B998" w14:textId="6AB60927" w:rsidR="008A68E4" w:rsidRPr="00410E70" w:rsidRDefault="00860F5D" w:rsidP="00641D22">
            <w:pPr>
              <w:spacing w:before="44" w:after="30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6DCFFC87" w14:textId="256950A0" w:rsidR="004F7621" w:rsidRDefault="004F7621" w:rsidP="00291E1B"/>
    <w:sectPr w:rsidR="004F7621" w:rsidSect="00A21EB9">
      <w:pgSz w:w="16840" w:h="11900" w:orient="landscape"/>
      <w:pgMar w:top="1021" w:right="624" w:bottom="1021" w:left="794" w:header="709" w:footer="709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TXihei"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A5886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35EAB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2B7B8F"/>
    <w:multiLevelType w:val="hybridMultilevel"/>
    <w:tmpl w:val="91CA6230"/>
    <w:lvl w:ilvl="0" w:tplc="BF06EABA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F591A"/>
    <w:multiLevelType w:val="multilevel"/>
    <w:tmpl w:val="91CA6230"/>
    <w:styleLink w:val="CurrentList1"/>
    <w:lvl w:ilvl="0">
      <w:start w:val="1"/>
      <w:numFmt w:val="decimal"/>
      <w:lvlText w:val="[%1]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87188A"/>
    <w:multiLevelType w:val="hybridMultilevel"/>
    <w:tmpl w:val="E11ED124"/>
    <w:lvl w:ilvl="0" w:tplc="3E5CE208">
      <w:start w:val="1"/>
      <w:numFmt w:val="decimal"/>
      <w:lvlText w:val="[%1]"/>
      <w:lvlJc w:val="left"/>
      <w:pPr>
        <w:ind w:left="0" w:firstLine="113"/>
      </w:pPr>
      <w:rPr>
        <w:rFonts w:ascii="Times New Roman" w:hAnsi="Times New Roman" w:hint="default"/>
        <w:b w:val="0"/>
        <w:i w:val="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186317">
    <w:abstractNumId w:val="1"/>
  </w:num>
  <w:num w:numId="2" w16cid:durableId="1387101799">
    <w:abstractNumId w:val="0"/>
  </w:num>
  <w:num w:numId="3" w16cid:durableId="1362318187">
    <w:abstractNumId w:val="2"/>
  </w:num>
  <w:num w:numId="4" w16cid:durableId="1759137322">
    <w:abstractNumId w:val="4"/>
  </w:num>
  <w:num w:numId="5" w16cid:durableId="2883241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001"/>
    <w:rsid w:val="0000497A"/>
    <w:rsid w:val="00005245"/>
    <w:rsid w:val="00007A7C"/>
    <w:rsid w:val="000115C5"/>
    <w:rsid w:val="0001447E"/>
    <w:rsid w:val="000177CC"/>
    <w:rsid w:val="0002145D"/>
    <w:rsid w:val="00027B0C"/>
    <w:rsid w:val="0003069B"/>
    <w:rsid w:val="00035111"/>
    <w:rsid w:val="0003773B"/>
    <w:rsid w:val="00042F71"/>
    <w:rsid w:val="000443FE"/>
    <w:rsid w:val="00044EF7"/>
    <w:rsid w:val="00055E37"/>
    <w:rsid w:val="00056082"/>
    <w:rsid w:val="000618BE"/>
    <w:rsid w:val="00065CD2"/>
    <w:rsid w:val="00065FC2"/>
    <w:rsid w:val="00071B15"/>
    <w:rsid w:val="00073722"/>
    <w:rsid w:val="00080CDA"/>
    <w:rsid w:val="00081C09"/>
    <w:rsid w:val="00084568"/>
    <w:rsid w:val="00084E8A"/>
    <w:rsid w:val="000852F1"/>
    <w:rsid w:val="00085BAA"/>
    <w:rsid w:val="00095F59"/>
    <w:rsid w:val="000A0E71"/>
    <w:rsid w:val="000A3710"/>
    <w:rsid w:val="000A7345"/>
    <w:rsid w:val="000B043C"/>
    <w:rsid w:val="000B1D6B"/>
    <w:rsid w:val="000B3F8E"/>
    <w:rsid w:val="000C28E2"/>
    <w:rsid w:val="000C535C"/>
    <w:rsid w:val="000D0DA4"/>
    <w:rsid w:val="000D5EED"/>
    <w:rsid w:val="000D6F13"/>
    <w:rsid w:val="000D7E39"/>
    <w:rsid w:val="000E1AD1"/>
    <w:rsid w:val="000F6B34"/>
    <w:rsid w:val="000F7E28"/>
    <w:rsid w:val="0010076E"/>
    <w:rsid w:val="00113E03"/>
    <w:rsid w:val="001247F5"/>
    <w:rsid w:val="0012529F"/>
    <w:rsid w:val="00125CD5"/>
    <w:rsid w:val="00126DDD"/>
    <w:rsid w:val="00130F6D"/>
    <w:rsid w:val="00137F92"/>
    <w:rsid w:val="001434F6"/>
    <w:rsid w:val="00144113"/>
    <w:rsid w:val="00144387"/>
    <w:rsid w:val="00146218"/>
    <w:rsid w:val="00154721"/>
    <w:rsid w:val="001555D0"/>
    <w:rsid w:val="00156F7B"/>
    <w:rsid w:val="00157067"/>
    <w:rsid w:val="0015760B"/>
    <w:rsid w:val="00161502"/>
    <w:rsid w:val="00163756"/>
    <w:rsid w:val="00164D55"/>
    <w:rsid w:val="00165BC7"/>
    <w:rsid w:val="0017242D"/>
    <w:rsid w:val="00177C10"/>
    <w:rsid w:val="00181662"/>
    <w:rsid w:val="00191F49"/>
    <w:rsid w:val="001938FB"/>
    <w:rsid w:val="00193F4D"/>
    <w:rsid w:val="001969D7"/>
    <w:rsid w:val="001A18B0"/>
    <w:rsid w:val="001A42F8"/>
    <w:rsid w:val="001A47BC"/>
    <w:rsid w:val="001A48EB"/>
    <w:rsid w:val="001A6550"/>
    <w:rsid w:val="001A6EAB"/>
    <w:rsid w:val="001A703D"/>
    <w:rsid w:val="001B16C1"/>
    <w:rsid w:val="001B2635"/>
    <w:rsid w:val="001B630B"/>
    <w:rsid w:val="001B7DFB"/>
    <w:rsid w:val="001C2F3A"/>
    <w:rsid w:val="001D0E33"/>
    <w:rsid w:val="001E28FF"/>
    <w:rsid w:val="001F6792"/>
    <w:rsid w:val="001F7290"/>
    <w:rsid w:val="001F7440"/>
    <w:rsid w:val="001F765F"/>
    <w:rsid w:val="00201E5A"/>
    <w:rsid w:val="00202AE8"/>
    <w:rsid w:val="00207B8F"/>
    <w:rsid w:val="00207CCE"/>
    <w:rsid w:val="00210AF5"/>
    <w:rsid w:val="00216CAB"/>
    <w:rsid w:val="00224440"/>
    <w:rsid w:val="0022792B"/>
    <w:rsid w:val="002331BC"/>
    <w:rsid w:val="002342D9"/>
    <w:rsid w:val="00241AB5"/>
    <w:rsid w:val="0024721C"/>
    <w:rsid w:val="00247321"/>
    <w:rsid w:val="00251F7E"/>
    <w:rsid w:val="00265189"/>
    <w:rsid w:val="00267B93"/>
    <w:rsid w:val="00270118"/>
    <w:rsid w:val="00273349"/>
    <w:rsid w:val="002751EA"/>
    <w:rsid w:val="002827F7"/>
    <w:rsid w:val="00282AFB"/>
    <w:rsid w:val="00282C3A"/>
    <w:rsid w:val="002852D3"/>
    <w:rsid w:val="00291E1B"/>
    <w:rsid w:val="002949D7"/>
    <w:rsid w:val="002950F7"/>
    <w:rsid w:val="00295ADB"/>
    <w:rsid w:val="00295DD7"/>
    <w:rsid w:val="002A0601"/>
    <w:rsid w:val="002A23B9"/>
    <w:rsid w:val="002A4021"/>
    <w:rsid w:val="002A432B"/>
    <w:rsid w:val="002A45EB"/>
    <w:rsid w:val="002A4F32"/>
    <w:rsid w:val="002A575A"/>
    <w:rsid w:val="002B0CE7"/>
    <w:rsid w:val="002B7A5D"/>
    <w:rsid w:val="002C0B42"/>
    <w:rsid w:val="002C2E3D"/>
    <w:rsid w:val="002C66C2"/>
    <w:rsid w:val="002D0F78"/>
    <w:rsid w:val="002D3919"/>
    <w:rsid w:val="002E2384"/>
    <w:rsid w:val="002E5FA6"/>
    <w:rsid w:val="002E6628"/>
    <w:rsid w:val="002F14DB"/>
    <w:rsid w:val="002F26CD"/>
    <w:rsid w:val="002F5705"/>
    <w:rsid w:val="002F6290"/>
    <w:rsid w:val="002F6720"/>
    <w:rsid w:val="002F7387"/>
    <w:rsid w:val="00301C69"/>
    <w:rsid w:val="00303253"/>
    <w:rsid w:val="003132A0"/>
    <w:rsid w:val="00315BB4"/>
    <w:rsid w:val="0031687E"/>
    <w:rsid w:val="0032495D"/>
    <w:rsid w:val="003256FA"/>
    <w:rsid w:val="00326D82"/>
    <w:rsid w:val="00327B26"/>
    <w:rsid w:val="00331D3A"/>
    <w:rsid w:val="003454B0"/>
    <w:rsid w:val="00347014"/>
    <w:rsid w:val="00347E68"/>
    <w:rsid w:val="00352436"/>
    <w:rsid w:val="003527E5"/>
    <w:rsid w:val="00357950"/>
    <w:rsid w:val="00361BBB"/>
    <w:rsid w:val="00362A21"/>
    <w:rsid w:val="00362ED1"/>
    <w:rsid w:val="00366D9D"/>
    <w:rsid w:val="00370065"/>
    <w:rsid w:val="0038232F"/>
    <w:rsid w:val="0039320D"/>
    <w:rsid w:val="00395E30"/>
    <w:rsid w:val="00396A88"/>
    <w:rsid w:val="00397775"/>
    <w:rsid w:val="003A6258"/>
    <w:rsid w:val="003B080A"/>
    <w:rsid w:val="003B1293"/>
    <w:rsid w:val="003B12BA"/>
    <w:rsid w:val="003B6BEE"/>
    <w:rsid w:val="003C01A7"/>
    <w:rsid w:val="003C784C"/>
    <w:rsid w:val="003D02BE"/>
    <w:rsid w:val="003D0975"/>
    <w:rsid w:val="003D46C1"/>
    <w:rsid w:val="003D70ED"/>
    <w:rsid w:val="003E55FC"/>
    <w:rsid w:val="003E7735"/>
    <w:rsid w:val="003F05A6"/>
    <w:rsid w:val="003F2F88"/>
    <w:rsid w:val="003F2FF4"/>
    <w:rsid w:val="003F3F70"/>
    <w:rsid w:val="003F5502"/>
    <w:rsid w:val="003F5E68"/>
    <w:rsid w:val="003F6D6E"/>
    <w:rsid w:val="0040001B"/>
    <w:rsid w:val="00400D53"/>
    <w:rsid w:val="00403F23"/>
    <w:rsid w:val="00415159"/>
    <w:rsid w:val="00421285"/>
    <w:rsid w:val="00421CAD"/>
    <w:rsid w:val="004235E3"/>
    <w:rsid w:val="004305F4"/>
    <w:rsid w:val="004355D5"/>
    <w:rsid w:val="00442C13"/>
    <w:rsid w:val="00446AB2"/>
    <w:rsid w:val="00451CBF"/>
    <w:rsid w:val="00453B1F"/>
    <w:rsid w:val="00454783"/>
    <w:rsid w:val="00455BC1"/>
    <w:rsid w:val="00456A1E"/>
    <w:rsid w:val="00460EC0"/>
    <w:rsid w:val="00461641"/>
    <w:rsid w:val="00464707"/>
    <w:rsid w:val="00465BFA"/>
    <w:rsid w:val="00482BB9"/>
    <w:rsid w:val="00484F71"/>
    <w:rsid w:val="00487EC4"/>
    <w:rsid w:val="00490511"/>
    <w:rsid w:val="004936B7"/>
    <w:rsid w:val="00495745"/>
    <w:rsid w:val="0049715D"/>
    <w:rsid w:val="004A1309"/>
    <w:rsid w:val="004A2025"/>
    <w:rsid w:val="004A336F"/>
    <w:rsid w:val="004A4141"/>
    <w:rsid w:val="004A4C32"/>
    <w:rsid w:val="004A6286"/>
    <w:rsid w:val="004A76BB"/>
    <w:rsid w:val="004B0F52"/>
    <w:rsid w:val="004B68A1"/>
    <w:rsid w:val="004C78A9"/>
    <w:rsid w:val="004D4289"/>
    <w:rsid w:val="004D43ED"/>
    <w:rsid w:val="004E04A6"/>
    <w:rsid w:val="004F039E"/>
    <w:rsid w:val="004F1EA5"/>
    <w:rsid w:val="004F2F8D"/>
    <w:rsid w:val="004F7621"/>
    <w:rsid w:val="004F7FF8"/>
    <w:rsid w:val="00501D2A"/>
    <w:rsid w:val="005054A5"/>
    <w:rsid w:val="005100EE"/>
    <w:rsid w:val="00512621"/>
    <w:rsid w:val="00512B19"/>
    <w:rsid w:val="0051325F"/>
    <w:rsid w:val="00514604"/>
    <w:rsid w:val="00525501"/>
    <w:rsid w:val="005272AE"/>
    <w:rsid w:val="00530E5A"/>
    <w:rsid w:val="00552D7D"/>
    <w:rsid w:val="00553767"/>
    <w:rsid w:val="00553B90"/>
    <w:rsid w:val="00553D40"/>
    <w:rsid w:val="00560146"/>
    <w:rsid w:val="005659E4"/>
    <w:rsid w:val="00566B8A"/>
    <w:rsid w:val="00570D83"/>
    <w:rsid w:val="00584B33"/>
    <w:rsid w:val="00586803"/>
    <w:rsid w:val="005918BA"/>
    <w:rsid w:val="00591D02"/>
    <w:rsid w:val="00594949"/>
    <w:rsid w:val="005949A3"/>
    <w:rsid w:val="00596F33"/>
    <w:rsid w:val="005A0319"/>
    <w:rsid w:val="005A16B7"/>
    <w:rsid w:val="005A553E"/>
    <w:rsid w:val="005B0883"/>
    <w:rsid w:val="005B4D21"/>
    <w:rsid w:val="005B5A0D"/>
    <w:rsid w:val="005D3ECB"/>
    <w:rsid w:val="005D4EA4"/>
    <w:rsid w:val="005D67D1"/>
    <w:rsid w:val="005D70F7"/>
    <w:rsid w:val="005E1C2F"/>
    <w:rsid w:val="005E2993"/>
    <w:rsid w:val="005E36EF"/>
    <w:rsid w:val="005E3C5C"/>
    <w:rsid w:val="005E40EC"/>
    <w:rsid w:val="005E5E49"/>
    <w:rsid w:val="005F02CE"/>
    <w:rsid w:val="005F178D"/>
    <w:rsid w:val="005F4C87"/>
    <w:rsid w:val="005F5939"/>
    <w:rsid w:val="00610FD3"/>
    <w:rsid w:val="0061153F"/>
    <w:rsid w:val="006115F8"/>
    <w:rsid w:val="006132D9"/>
    <w:rsid w:val="00614CD3"/>
    <w:rsid w:val="00614F72"/>
    <w:rsid w:val="00615137"/>
    <w:rsid w:val="00620E78"/>
    <w:rsid w:val="0062180F"/>
    <w:rsid w:val="00621848"/>
    <w:rsid w:val="006303BB"/>
    <w:rsid w:val="00630E36"/>
    <w:rsid w:val="00633F97"/>
    <w:rsid w:val="006346FB"/>
    <w:rsid w:val="00640DA2"/>
    <w:rsid w:val="00641D22"/>
    <w:rsid w:val="00642B16"/>
    <w:rsid w:val="00645968"/>
    <w:rsid w:val="006507CD"/>
    <w:rsid w:val="00653074"/>
    <w:rsid w:val="00655EBF"/>
    <w:rsid w:val="00657A96"/>
    <w:rsid w:val="00660474"/>
    <w:rsid w:val="00667C89"/>
    <w:rsid w:val="00667D74"/>
    <w:rsid w:val="00671EA4"/>
    <w:rsid w:val="006733AE"/>
    <w:rsid w:val="006757D0"/>
    <w:rsid w:val="00677212"/>
    <w:rsid w:val="00677768"/>
    <w:rsid w:val="00682112"/>
    <w:rsid w:val="00685EF1"/>
    <w:rsid w:val="00690041"/>
    <w:rsid w:val="00697665"/>
    <w:rsid w:val="00697AD2"/>
    <w:rsid w:val="006A2D6B"/>
    <w:rsid w:val="006A43A2"/>
    <w:rsid w:val="006B2E7A"/>
    <w:rsid w:val="006D2B6A"/>
    <w:rsid w:val="006E2E3D"/>
    <w:rsid w:val="006E547E"/>
    <w:rsid w:val="006F0DD7"/>
    <w:rsid w:val="006F3001"/>
    <w:rsid w:val="006F5A6A"/>
    <w:rsid w:val="006F7ED9"/>
    <w:rsid w:val="00710E4F"/>
    <w:rsid w:val="00712166"/>
    <w:rsid w:val="00713ADE"/>
    <w:rsid w:val="00714874"/>
    <w:rsid w:val="007171CD"/>
    <w:rsid w:val="00722CF2"/>
    <w:rsid w:val="007241A0"/>
    <w:rsid w:val="00731DF2"/>
    <w:rsid w:val="0073350D"/>
    <w:rsid w:val="00734FE5"/>
    <w:rsid w:val="007471BA"/>
    <w:rsid w:val="007536D8"/>
    <w:rsid w:val="0075585B"/>
    <w:rsid w:val="0076462F"/>
    <w:rsid w:val="007679C0"/>
    <w:rsid w:val="0077460F"/>
    <w:rsid w:val="00774D6B"/>
    <w:rsid w:val="007755F5"/>
    <w:rsid w:val="00776D31"/>
    <w:rsid w:val="00783838"/>
    <w:rsid w:val="00785B43"/>
    <w:rsid w:val="00791B84"/>
    <w:rsid w:val="007A0CF0"/>
    <w:rsid w:val="007A26D0"/>
    <w:rsid w:val="007A3358"/>
    <w:rsid w:val="007A3842"/>
    <w:rsid w:val="007B4BFB"/>
    <w:rsid w:val="007C26D8"/>
    <w:rsid w:val="007C4BB6"/>
    <w:rsid w:val="007C7E7E"/>
    <w:rsid w:val="007D3BB4"/>
    <w:rsid w:val="007D5066"/>
    <w:rsid w:val="007D6029"/>
    <w:rsid w:val="007D7E6D"/>
    <w:rsid w:val="007E029A"/>
    <w:rsid w:val="007E25FB"/>
    <w:rsid w:val="007E64C2"/>
    <w:rsid w:val="007F308A"/>
    <w:rsid w:val="007F3A1E"/>
    <w:rsid w:val="007F406B"/>
    <w:rsid w:val="00800B45"/>
    <w:rsid w:val="00803CF8"/>
    <w:rsid w:val="0080513D"/>
    <w:rsid w:val="00806F3B"/>
    <w:rsid w:val="00813CA7"/>
    <w:rsid w:val="00833A57"/>
    <w:rsid w:val="00833BE3"/>
    <w:rsid w:val="0083479F"/>
    <w:rsid w:val="00835F5F"/>
    <w:rsid w:val="0084115E"/>
    <w:rsid w:val="00843AF5"/>
    <w:rsid w:val="00851A57"/>
    <w:rsid w:val="00860811"/>
    <w:rsid w:val="00860F5D"/>
    <w:rsid w:val="008675CE"/>
    <w:rsid w:val="00870435"/>
    <w:rsid w:val="0087063F"/>
    <w:rsid w:val="008720C1"/>
    <w:rsid w:val="00872BFF"/>
    <w:rsid w:val="00876D8E"/>
    <w:rsid w:val="00882DD2"/>
    <w:rsid w:val="00885481"/>
    <w:rsid w:val="00886BE5"/>
    <w:rsid w:val="00891247"/>
    <w:rsid w:val="008913F8"/>
    <w:rsid w:val="00894398"/>
    <w:rsid w:val="008A3108"/>
    <w:rsid w:val="008A43FC"/>
    <w:rsid w:val="008A57FE"/>
    <w:rsid w:val="008A677B"/>
    <w:rsid w:val="008A68E4"/>
    <w:rsid w:val="008B1681"/>
    <w:rsid w:val="008B7790"/>
    <w:rsid w:val="008B7A28"/>
    <w:rsid w:val="008C0DCA"/>
    <w:rsid w:val="008C19F7"/>
    <w:rsid w:val="008C2BDA"/>
    <w:rsid w:val="008C51EF"/>
    <w:rsid w:val="008D2D7C"/>
    <w:rsid w:val="008D46CB"/>
    <w:rsid w:val="008D78DD"/>
    <w:rsid w:val="008E122D"/>
    <w:rsid w:val="008E1F25"/>
    <w:rsid w:val="008E6BFA"/>
    <w:rsid w:val="008F1411"/>
    <w:rsid w:val="008F1CB0"/>
    <w:rsid w:val="008F2490"/>
    <w:rsid w:val="00901DAA"/>
    <w:rsid w:val="00902CCC"/>
    <w:rsid w:val="00902CD6"/>
    <w:rsid w:val="0090424D"/>
    <w:rsid w:val="00904E20"/>
    <w:rsid w:val="00913E1C"/>
    <w:rsid w:val="009143DB"/>
    <w:rsid w:val="00914A77"/>
    <w:rsid w:val="009200D8"/>
    <w:rsid w:val="00920774"/>
    <w:rsid w:val="00924A3B"/>
    <w:rsid w:val="009254F1"/>
    <w:rsid w:val="00925A80"/>
    <w:rsid w:val="00926EF0"/>
    <w:rsid w:val="009303F4"/>
    <w:rsid w:val="00946312"/>
    <w:rsid w:val="00951DA2"/>
    <w:rsid w:val="00960A77"/>
    <w:rsid w:val="00961FDE"/>
    <w:rsid w:val="00973FBC"/>
    <w:rsid w:val="00981DD9"/>
    <w:rsid w:val="0098512B"/>
    <w:rsid w:val="00986071"/>
    <w:rsid w:val="00986BA5"/>
    <w:rsid w:val="00993E8D"/>
    <w:rsid w:val="00996E5A"/>
    <w:rsid w:val="009A00A6"/>
    <w:rsid w:val="009A03FE"/>
    <w:rsid w:val="009A10CB"/>
    <w:rsid w:val="009B0D19"/>
    <w:rsid w:val="009B4984"/>
    <w:rsid w:val="009B49B1"/>
    <w:rsid w:val="009C4EB5"/>
    <w:rsid w:val="009D19DE"/>
    <w:rsid w:val="009D5116"/>
    <w:rsid w:val="009E110E"/>
    <w:rsid w:val="009E70AC"/>
    <w:rsid w:val="009F0EB5"/>
    <w:rsid w:val="00A006C8"/>
    <w:rsid w:val="00A02938"/>
    <w:rsid w:val="00A03F4F"/>
    <w:rsid w:val="00A114F1"/>
    <w:rsid w:val="00A13AE4"/>
    <w:rsid w:val="00A15EBB"/>
    <w:rsid w:val="00A17223"/>
    <w:rsid w:val="00A216C8"/>
    <w:rsid w:val="00A21EB9"/>
    <w:rsid w:val="00A265F6"/>
    <w:rsid w:val="00A303F3"/>
    <w:rsid w:val="00A32B14"/>
    <w:rsid w:val="00A35B7D"/>
    <w:rsid w:val="00A41DD3"/>
    <w:rsid w:val="00A4313B"/>
    <w:rsid w:val="00A44896"/>
    <w:rsid w:val="00A47F9A"/>
    <w:rsid w:val="00A50C0A"/>
    <w:rsid w:val="00A525CE"/>
    <w:rsid w:val="00A57BF1"/>
    <w:rsid w:val="00A61612"/>
    <w:rsid w:val="00A63BA7"/>
    <w:rsid w:val="00A6470C"/>
    <w:rsid w:val="00A649A3"/>
    <w:rsid w:val="00A64E9B"/>
    <w:rsid w:val="00A666B5"/>
    <w:rsid w:val="00A67757"/>
    <w:rsid w:val="00A7388D"/>
    <w:rsid w:val="00A761A0"/>
    <w:rsid w:val="00A77EAC"/>
    <w:rsid w:val="00A80321"/>
    <w:rsid w:val="00A809CF"/>
    <w:rsid w:val="00A81054"/>
    <w:rsid w:val="00A8355A"/>
    <w:rsid w:val="00A84485"/>
    <w:rsid w:val="00A84841"/>
    <w:rsid w:val="00A90687"/>
    <w:rsid w:val="00A9096C"/>
    <w:rsid w:val="00AA0142"/>
    <w:rsid w:val="00AA1E2A"/>
    <w:rsid w:val="00AA638F"/>
    <w:rsid w:val="00AB0997"/>
    <w:rsid w:val="00AB2968"/>
    <w:rsid w:val="00AB5A4C"/>
    <w:rsid w:val="00AC651A"/>
    <w:rsid w:val="00AC7B1C"/>
    <w:rsid w:val="00AE0DAE"/>
    <w:rsid w:val="00AE720A"/>
    <w:rsid w:val="00AF5A98"/>
    <w:rsid w:val="00B00899"/>
    <w:rsid w:val="00B110CC"/>
    <w:rsid w:val="00B120FB"/>
    <w:rsid w:val="00B12D9A"/>
    <w:rsid w:val="00B25887"/>
    <w:rsid w:val="00B329DD"/>
    <w:rsid w:val="00B32FA1"/>
    <w:rsid w:val="00B3749B"/>
    <w:rsid w:val="00B37AE2"/>
    <w:rsid w:val="00B409B8"/>
    <w:rsid w:val="00B410CF"/>
    <w:rsid w:val="00B43245"/>
    <w:rsid w:val="00B43AAA"/>
    <w:rsid w:val="00B441FB"/>
    <w:rsid w:val="00B5684D"/>
    <w:rsid w:val="00B5727D"/>
    <w:rsid w:val="00B57A62"/>
    <w:rsid w:val="00B6067A"/>
    <w:rsid w:val="00B6679E"/>
    <w:rsid w:val="00B67BB4"/>
    <w:rsid w:val="00B81EF8"/>
    <w:rsid w:val="00B830A4"/>
    <w:rsid w:val="00B907AC"/>
    <w:rsid w:val="00B913DF"/>
    <w:rsid w:val="00B91CEC"/>
    <w:rsid w:val="00BA00B2"/>
    <w:rsid w:val="00BA1C83"/>
    <w:rsid w:val="00BA2C7E"/>
    <w:rsid w:val="00BA6FED"/>
    <w:rsid w:val="00BA7CAF"/>
    <w:rsid w:val="00BB194A"/>
    <w:rsid w:val="00BB3251"/>
    <w:rsid w:val="00BB3488"/>
    <w:rsid w:val="00BB4934"/>
    <w:rsid w:val="00BB7828"/>
    <w:rsid w:val="00BC03C4"/>
    <w:rsid w:val="00BC14A1"/>
    <w:rsid w:val="00BC288B"/>
    <w:rsid w:val="00BC40C2"/>
    <w:rsid w:val="00BC620E"/>
    <w:rsid w:val="00BD1064"/>
    <w:rsid w:val="00BD56CE"/>
    <w:rsid w:val="00BD784E"/>
    <w:rsid w:val="00BD7B25"/>
    <w:rsid w:val="00BE6C2B"/>
    <w:rsid w:val="00BF1B15"/>
    <w:rsid w:val="00BF39D5"/>
    <w:rsid w:val="00BF716A"/>
    <w:rsid w:val="00C01970"/>
    <w:rsid w:val="00C02E6D"/>
    <w:rsid w:val="00C03437"/>
    <w:rsid w:val="00C04BB3"/>
    <w:rsid w:val="00C07C0F"/>
    <w:rsid w:val="00C12D6A"/>
    <w:rsid w:val="00C1788E"/>
    <w:rsid w:val="00C22C4E"/>
    <w:rsid w:val="00C329DF"/>
    <w:rsid w:val="00C32D99"/>
    <w:rsid w:val="00C426BC"/>
    <w:rsid w:val="00C449B8"/>
    <w:rsid w:val="00C50078"/>
    <w:rsid w:val="00C50793"/>
    <w:rsid w:val="00C6281A"/>
    <w:rsid w:val="00C6710F"/>
    <w:rsid w:val="00C70634"/>
    <w:rsid w:val="00C71E3D"/>
    <w:rsid w:val="00C71EA3"/>
    <w:rsid w:val="00C80C3F"/>
    <w:rsid w:val="00C813A4"/>
    <w:rsid w:val="00C863DD"/>
    <w:rsid w:val="00C877F6"/>
    <w:rsid w:val="00C87C38"/>
    <w:rsid w:val="00C92108"/>
    <w:rsid w:val="00C92CE6"/>
    <w:rsid w:val="00C95387"/>
    <w:rsid w:val="00C97EF4"/>
    <w:rsid w:val="00CA0614"/>
    <w:rsid w:val="00CA0C6C"/>
    <w:rsid w:val="00CA31E2"/>
    <w:rsid w:val="00CA712D"/>
    <w:rsid w:val="00CC0071"/>
    <w:rsid w:val="00CC0E6D"/>
    <w:rsid w:val="00CC1667"/>
    <w:rsid w:val="00CC18D6"/>
    <w:rsid w:val="00CC3E83"/>
    <w:rsid w:val="00CD1857"/>
    <w:rsid w:val="00CD330B"/>
    <w:rsid w:val="00CD5500"/>
    <w:rsid w:val="00CE2201"/>
    <w:rsid w:val="00CE2514"/>
    <w:rsid w:val="00CE3A34"/>
    <w:rsid w:val="00CE65B6"/>
    <w:rsid w:val="00CF0B9E"/>
    <w:rsid w:val="00CF2ECA"/>
    <w:rsid w:val="00CF6A02"/>
    <w:rsid w:val="00D01CB0"/>
    <w:rsid w:val="00D01EB6"/>
    <w:rsid w:val="00D04A56"/>
    <w:rsid w:val="00D05201"/>
    <w:rsid w:val="00D06CDF"/>
    <w:rsid w:val="00D10482"/>
    <w:rsid w:val="00D1179C"/>
    <w:rsid w:val="00D11EE9"/>
    <w:rsid w:val="00D126E7"/>
    <w:rsid w:val="00D171EC"/>
    <w:rsid w:val="00D22A0F"/>
    <w:rsid w:val="00D3416F"/>
    <w:rsid w:val="00D3793D"/>
    <w:rsid w:val="00D40252"/>
    <w:rsid w:val="00D4132C"/>
    <w:rsid w:val="00D422D8"/>
    <w:rsid w:val="00D43C8B"/>
    <w:rsid w:val="00D441F5"/>
    <w:rsid w:val="00D44E90"/>
    <w:rsid w:val="00D45527"/>
    <w:rsid w:val="00D466BC"/>
    <w:rsid w:val="00D47774"/>
    <w:rsid w:val="00D47B96"/>
    <w:rsid w:val="00D57ABC"/>
    <w:rsid w:val="00D601CB"/>
    <w:rsid w:val="00D67BA4"/>
    <w:rsid w:val="00D710A6"/>
    <w:rsid w:val="00D7310F"/>
    <w:rsid w:val="00D739FE"/>
    <w:rsid w:val="00D74FE2"/>
    <w:rsid w:val="00D75778"/>
    <w:rsid w:val="00D80A9C"/>
    <w:rsid w:val="00D8110E"/>
    <w:rsid w:val="00D83125"/>
    <w:rsid w:val="00D83CBF"/>
    <w:rsid w:val="00D9019C"/>
    <w:rsid w:val="00D90531"/>
    <w:rsid w:val="00D90949"/>
    <w:rsid w:val="00D959F7"/>
    <w:rsid w:val="00DA199C"/>
    <w:rsid w:val="00DA1B27"/>
    <w:rsid w:val="00DB4A29"/>
    <w:rsid w:val="00DB4CB1"/>
    <w:rsid w:val="00DC1BB6"/>
    <w:rsid w:val="00DC6CE7"/>
    <w:rsid w:val="00DC7930"/>
    <w:rsid w:val="00DD028D"/>
    <w:rsid w:val="00DD2B4E"/>
    <w:rsid w:val="00DD3036"/>
    <w:rsid w:val="00DD7AB7"/>
    <w:rsid w:val="00DD7B87"/>
    <w:rsid w:val="00DE0B59"/>
    <w:rsid w:val="00DE1CE7"/>
    <w:rsid w:val="00DE61EF"/>
    <w:rsid w:val="00DF07C9"/>
    <w:rsid w:val="00DF2FA5"/>
    <w:rsid w:val="00DF52DA"/>
    <w:rsid w:val="00DF69A3"/>
    <w:rsid w:val="00E00B26"/>
    <w:rsid w:val="00E03247"/>
    <w:rsid w:val="00E03666"/>
    <w:rsid w:val="00E2277A"/>
    <w:rsid w:val="00E24914"/>
    <w:rsid w:val="00E25638"/>
    <w:rsid w:val="00E2588A"/>
    <w:rsid w:val="00E27B06"/>
    <w:rsid w:val="00E326C4"/>
    <w:rsid w:val="00E363F4"/>
    <w:rsid w:val="00E36983"/>
    <w:rsid w:val="00E374FA"/>
    <w:rsid w:val="00E446AF"/>
    <w:rsid w:val="00E44804"/>
    <w:rsid w:val="00E46A28"/>
    <w:rsid w:val="00E50F51"/>
    <w:rsid w:val="00E54D94"/>
    <w:rsid w:val="00E55F8F"/>
    <w:rsid w:val="00E56D24"/>
    <w:rsid w:val="00E606E7"/>
    <w:rsid w:val="00E60C9D"/>
    <w:rsid w:val="00E6246A"/>
    <w:rsid w:val="00E67BD4"/>
    <w:rsid w:val="00E71986"/>
    <w:rsid w:val="00E71ECD"/>
    <w:rsid w:val="00E769BE"/>
    <w:rsid w:val="00E77130"/>
    <w:rsid w:val="00E773CD"/>
    <w:rsid w:val="00E778F7"/>
    <w:rsid w:val="00E86B7F"/>
    <w:rsid w:val="00E8743F"/>
    <w:rsid w:val="00E95BF7"/>
    <w:rsid w:val="00EA64FC"/>
    <w:rsid w:val="00EB0EED"/>
    <w:rsid w:val="00EB1D5D"/>
    <w:rsid w:val="00EB2958"/>
    <w:rsid w:val="00EB42BE"/>
    <w:rsid w:val="00EB5129"/>
    <w:rsid w:val="00EC02FB"/>
    <w:rsid w:val="00EC36FD"/>
    <w:rsid w:val="00EC3DDA"/>
    <w:rsid w:val="00EC5C8A"/>
    <w:rsid w:val="00ED4ACC"/>
    <w:rsid w:val="00ED4C71"/>
    <w:rsid w:val="00ED7699"/>
    <w:rsid w:val="00EE02C1"/>
    <w:rsid w:val="00EF5435"/>
    <w:rsid w:val="00EF7C5F"/>
    <w:rsid w:val="00F017E6"/>
    <w:rsid w:val="00F0587D"/>
    <w:rsid w:val="00F06DBC"/>
    <w:rsid w:val="00F15210"/>
    <w:rsid w:val="00F27E90"/>
    <w:rsid w:val="00F31181"/>
    <w:rsid w:val="00F313FD"/>
    <w:rsid w:val="00F37336"/>
    <w:rsid w:val="00F415B2"/>
    <w:rsid w:val="00F431B6"/>
    <w:rsid w:val="00F523B5"/>
    <w:rsid w:val="00F52627"/>
    <w:rsid w:val="00F527F4"/>
    <w:rsid w:val="00F5334B"/>
    <w:rsid w:val="00F55ABC"/>
    <w:rsid w:val="00F56F4B"/>
    <w:rsid w:val="00F603BA"/>
    <w:rsid w:val="00F615BA"/>
    <w:rsid w:val="00F624FF"/>
    <w:rsid w:val="00F66803"/>
    <w:rsid w:val="00F66A0F"/>
    <w:rsid w:val="00F71251"/>
    <w:rsid w:val="00F71F1F"/>
    <w:rsid w:val="00F73AB9"/>
    <w:rsid w:val="00F87B4E"/>
    <w:rsid w:val="00F92D87"/>
    <w:rsid w:val="00F92D89"/>
    <w:rsid w:val="00F9468E"/>
    <w:rsid w:val="00F96831"/>
    <w:rsid w:val="00F97305"/>
    <w:rsid w:val="00FA30EF"/>
    <w:rsid w:val="00FA4512"/>
    <w:rsid w:val="00FA7C17"/>
    <w:rsid w:val="00FB28DE"/>
    <w:rsid w:val="00FB2C6D"/>
    <w:rsid w:val="00FB5D6D"/>
    <w:rsid w:val="00FB6DC8"/>
    <w:rsid w:val="00FC1364"/>
    <w:rsid w:val="00FC4080"/>
    <w:rsid w:val="00FC7BCE"/>
    <w:rsid w:val="00FD12DF"/>
    <w:rsid w:val="00FD5384"/>
    <w:rsid w:val="00FD66E3"/>
    <w:rsid w:val="00FD683C"/>
    <w:rsid w:val="00FE00AE"/>
    <w:rsid w:val="00FE3019"/>
    <w:rsid w:val="00FE6390"/>
    <w:rsid w:val="00FE7C34"/>
    <w:rsid w:val="00FF5696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DF51A"/>
  <w15:chartTrackingRefBased/>
  <w15:docId w15:val="{F8F4A156-BCBD-4B46-8C97-5A2B34A8D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30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80A9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71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25638"/>
    <w:rPr>
      <w:color w:val="954F72" w:themeColor="followedHyperlink"/>
      <w:u w:val="single"/>
    </w:rPr>
  </w:style>
  <w:style w:type="numbering" w:customStyle="1" w:styleId="CurrentList1">
    <w:name w:val="Current List1"/>
    <w:uiPriority w:val="99"/>
    <w:rsid w:val="008C0DC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1860</Words>
  <Characters>10606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Xiaojun Jin</dc:creator>
  <cp:keywords/>
  <dc:description/>
  <cp:lastModifiedBy>Xiaojun Jin</cp:lastModifiedBy>
  <cp:revision>37</cp:revision>
  <cp:lastPrinted>2023-03-03T14:47:00Z</cp:lastPrinted>
  <dcterms:created xsi:type="dcterms:W3CDTF">2024-02-07T13:46:00Z</dcterms:created>
  <dcterms:modified xsi:type="dcterms:W3CDTF">2024-03-09T09:02:00Z</dcterms:modified>
</cp:coreProperties>
</file>