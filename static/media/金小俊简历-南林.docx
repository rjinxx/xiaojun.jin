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568"/>
        <w:gridCol w:w="2556"/>
        <w:gridCol w:w="850"/>
        <w:gridCol w:w="425"/>
        <w:gridCol w:w="284"/>
        <w:gridCol w:w="1276"/>
        <w:gridCol w:w="551"/>
        <w:gridCol w:w="724"/>
        <w:gridCol w:w="1078"/>
      </w:tblGrid>
      <w:tr w:rsidR="00012A1D" w14:paraId="6801C1D7" w14:textId="77777777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B49DC" w14:textId="77777777" w:rsidR="00012A1D" w:rsidRDefault="00DE210F">
            <w:r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D6D2B" w14:textId="77777777" w:rsidR="00012A1D" w:rsidRDefault="00DE210F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2947A290" wp14:editId="3C3428FB">
                  <wp:extent cx="820420" cy="121983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1D" w14:paraId="777D7068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76504A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F2F20A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3C243A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A08F" w14:textId="77777777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A5F79" w14:textId="77777777" w:rsidR="00012A1D" w:rsidRDefault="00012A1D"/>
        </w:tc>
      </w:tr>
      <w:tr w:rsidR="00012A1D" w14:paraId="7BC7BB3F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E429D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E4C31" w14:textId="54311F3B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xiaojunjin@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njfu.edu</w:t>
            </w:r>
            <w:r w:rsidR="004A663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8E6519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9DAE65" w14:textId="10F0367F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学</w:t>
            </w:r>
            <w:r w:rsidR="004425B3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历学位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8342D" w14:textId="41B4DEF5" w:rsidR="00012A1D" w:rsidRDefault="00DE210F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</w:t>
            </w:r>
            <w:r w:rsidR="004425B3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研究生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369A3B" w14:textId="77777777" w:rsidR="00012A1D" w:rsidRDefault="00012A1D"/>
        </w:tc>
      </w:tr>
      <w:tr w:rsidR="00012A1D" w14:paraId="56178E07" w14:textId="77777777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75CB8" w14:textId="77777777" w:rsidR="00012A1D" w:rsidRDefault="00DE210F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CC9FF" w14:textId="77777777" w:rsidR="00012A1D" w:rsidRDefault="00DE210F"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E1C98" w14:textId="77777777" w:rsidR="00012A1D" w:rsidRDefault="008947A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    称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BCEDB" w14:textId="77777777" w:rsidR="00012A1D" w:rsidRDefault="00CF5F3B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B8704" w14:textId="77777777" w:rsidR="00012A1D" w:rsidRDefault="00012A1D"/>
        </w:tc>
      </w:tr>
      <w:tr w:rsidR="00012A1D" w14:paraId="6D3BF1CC" w14:textId="77777777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079C2" w14:textId="77777777" w:rsidR="00012A1D" w:rsidRDefault="00012A1D"/>
        </w:tc>
      </w:tr>
      <w:tr w:rsidR="00012A1D" w14:paraId="44234291" w14:textId="77777777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2FB815A6" w14:textId="77777777" w:rsidR="00012A1D" w:rsidRDefault="00012A1D"/>
        </w:tc>
      </w:tr>
      <w:tr w:rsidR="00012A1D" w14:paraId="5F44C1C9" w14:textId="77777777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17BD9689" w14:textId="77777777" w:rsidR="00012A1D" w:rsidRDefault="00DE210F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012A1D" w14:paraId="6BE9A9DF" w14:textId="77777777" w:rsidTr="00C937D6">
        <w:trPr>
          <w:trHeight w:val="2959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B28D0" w14:textId="1712A768" w:rsidR="00074118" w:rsidRDefault="005E1677" w:rsidP="0053761E">
            <w:pPr>
              <w:spacing w:before="6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5E167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金小俊，中共党员，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工程师职称，</w:t>
            </w:r>
            <w:r w:rsidR="003E65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南京林业大学机械工程专业博士研究生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，攻读</w:t>
            </w:r>
            <w:r w:rsidR="009B61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学位期间荣获</w:t>
            </w:r>
            <w:r w:rsidR="00BF2724" w:rsidRPr="00BF272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校长特别奖学金</w:t>
            </w:r>
            <w:r w:rsidR="00BF272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77AD4" w:rsidRPr="00316C1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077AD4" w:rsidRPr="00316C1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年度高下载量作者奖</w:t>
            </w:r>
            <w:r w:rsidR="00077A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、三好学生等荣誉奖励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405D1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405D1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405D1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会员，中国人工智能学会会员，中国农业工程学会会员</w:t>
            </w:r>
            <w:r w:rsid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Lubricants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期刊（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，中科院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区，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IF 3.1</w:t>
            </w:r>
            <w:r w:rsidR="008422A4" w:rsidRPr="008422A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  <w:r w:rsidR="008422A4" w:rsidRPr="008422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专栏编辑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。曾在跨国外资企业和大型国有企业从事研发及管理工作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余年，具有丰富的学术研究、产品开发和项目管理经验</w:t>
            </w:r>
            <w:r w:rsidR="00074B9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。主要研究方向为农林领域机器视觉与人工智能技术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A15DE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Pr="00235FC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Pr="00235FC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，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部级</w:t>
            </w:r>
            <w:r w:rsidR="0080357A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80357A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80357A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80357A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80357A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在国内外学术期刊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发表论文</w:t>
            </w:r>
            <w:r w:rsidR="00FA656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563A89" w:rsidRPr="00563A89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篇，总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</w:t>
            </w:r>
            <w:r w:rsidR="0028356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用</w:t>
            </w:r>
            <w:r w:rsidR="0081752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81752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C30A5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00</w:t>
            </w:r>
            <w:r w:rsidR="00FA65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次。其中，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以第一作者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发表</w:t>
            </w:r>
            <w:r w:rsidR="00D22486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563A8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9</w:t>
            </w:r>
            <w:r w:rsidR="00D224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012D6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FC692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包括</w:t>
            </w:r>
            <w:r w:rsidR="006B220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012D6E" w:rsidRPr="00D557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563A8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含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篇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ESI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高被引论文</w:t>
            </w:r>
            <w:r w:rsidR="0059530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 xml:space="preserve"> / </w:t>
            </w:r>
            <w:r w:rsidR="00595308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595308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595308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595308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篇、</w:t>
            </w:r>
            <w:r w:rsidR="00D3691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三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区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篇（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单篇引用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FB646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7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0</w:t>
            </w:r>
            <w:r w:rsidR="00012D6E" w:rsidRPr="004907D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余次</w:t>
            </w:r>
            <w:r w:rsidR="00012D6E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）。</w:t>
            </w:r>
            <w:r w:rsidR="008D561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另有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通讯作者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53761E" w:rsidRPr="005376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S</w:t>
            </w:r>
            <w:r w:rsidR="0053761E" w:rsidRPr="0053761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CI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 w:rsidR="00D65DD9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3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篇（中科院</w:t>
            </w:r>
            <w:r w:rsid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、</w:t>
            </w:r>
            <w:r w:rsidR="00D55787" w:rsidRPr="00D557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二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区</w:t>
            </w:r>
            <w:r w:rsidR="00D65DD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和四区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各</w:t>
            </w:r>
            <w:r w:rsidR="00184850" w:rsidRPr="0018485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184850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篇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），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在投第一作者</w:t>
            </w:r>
            <w:r w:rsidR="0053761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（含共同）</w:t>
            </w:r>
            <w:r w:rsidR="008D561F" w:rsidRPr="005376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8D561F" w:rsidRPr="00D924C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论文</w:t>
            </w:r>
            <w:r w:rsidR="006E423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8D561F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篇。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第一作者发表</w:t>
            </w:r>
            <w:r w:rsidR="00D554C3" w:rsidRPr="005231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论文</w:t>
            </w:r>
            <w:r w:rsidR="00D554C3" w:rsidRPr="00D924C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554C3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篇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。第一</w:t>
            </w:r>
            <w:r w:rsidR="00D165CD"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发明人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申请国家发明专利</w:t>
            </w:r>
            <w:r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="004C19BF" w:rsidRPr="00D924C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D924C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项（</w:t>
            </w:r>
            <w:r w:rsidR="004C19BF"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已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授权</w:t>
            </w:r>
            <w:r w:rsidR="00B56EA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9A785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544D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）。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第一作者授权实用新型专利或软件著作权</w:t>
            </w:r>
            <w:r w:rsidR="0080357A" w:rsidRPr="0080357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8</w:t>
            </w:r>
            <w:r w:rsidR="008035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012A1D" w14:paraId="30FAAC25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7E26C904" w14:textId="77777777" w:rsidR="00012A1D" w:rsidRDefault="00DE210F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012A1D" w14:paraId="2E9C302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ACD80" w14:textId="736C7FE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  <w:r w:rsidR="00DB7371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 xml:space="preserve"> 2024.06</w:t>
            </w:r>
          </w:p>
        </w:tc>
        <w:tc>
          <w:tcPr>
            <w:tcW w:w="5391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9A7AF9" w14:textId="292F229F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C6344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92C7B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012A1D" w14:paraId="72C6B681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FBD87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6C5D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00B11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555BA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012A1D" w14:paraId="26145655" w14:textId="77777777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546F52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F6B63" w14:textId="77777777" w:rsidR="00012A1D" w:rsidRDefault="00DE210F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07A38F" w14:textId="155CD126" w:rsidR="00012A1D" w:rsidRDefault="003E654C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机械设计制造及其自动化(机械电子工程)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A82AF" w14:textId="77777777" w:rsidR="00012A1D" w:rsidRDefault="00DE210F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012A1D" w14:paraId="4FBDD017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7540BDC9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012A1D" w14:paraId="32AFC36C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7C859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2019.04 - 2023.09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DD82B" w14:textId="77777777" w:rsidR="00012A1D" w:rsidRDefault="00D336F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AE1A9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12A1D" w14:paraId="653CE48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E8D476" w14:textId="77777777" w:rsidR="00012A1D" w:rsidRDefault="00DE210F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2B7E9F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565BC" w14:textId="77777777" w:rsidR="00012A1D" w:rsidRDefault="00DE210F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012A1D" w14:paraId="0283B7F9" w14:textId="77777777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C187D16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595308" w14:paraId="13B3F37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6C0E" w14:textId="103EF40F" w:rsidR="00595308" w:rsidRDefault="00595308" w:rsidP="00595308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</w:t>
            </w:r>
            <w:r w:rsidR="00BF272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0917" w14:textId="09298893" w:rsidR="00595308" w:rsidRPr="00C6480A" w:rsidRDefault="00BF2724" w:rsidP="00595308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校长特别奖学金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8C8414" w14:textId="3B5F6F36" w:rsidR="00595308" w:rsidRDefault="00BF2724" w:rsidP="00595308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6DB7D0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D32303" w14:textId="5EA085A0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E189" w14:textId="4F33396B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32E7E" w14:textId="7B2EA6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BF2724" w14:paraId="5961866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88100" w14:textId="50A1B419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C9B869" w14:textId="6686F62D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4850F" w14:textId="629F070B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856B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901456" w14:textId="7B5EAE9C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2DF7" w14:textId="7343E330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1526FD" w14:textId="6C047491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03855A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E2640" w14:textId="3EDC857D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E3247" w14:textId="0ADAA43B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2B9D24" w14:textId="6F7D36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BF2724" w14:paraId="61AEE73A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9DC86" w14:textId="6E250A21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DF51E" w14:textId="649A0682" w:rsidR="00BF2724" w:rsidRPr="00005245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1643A" w14:textId="7255777D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45256BE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E973F7" w14:textId="501B30F6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80AE" w14:textId="23E91B82" w:rsidR="00BF2724" w:rsidRPr="002E2384" w:rsidRDefault="00BF2724" w:rsidP="00BF2724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F64A8" w14:textId="386787A2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人力资源与社会保障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局</w:t>
            </w:r>
          </w:p>
        </w:tc>
      </w:tr>
      <w:tr w:rsidR="00BF2724" w14:paraId="35FAD0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8717A" w14:textId="2FA9BBE5" w:rsidR="00BF2724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162DE3" w14:textId="3C38D2D4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B2BC5" w14:textId="02C313A4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BF2724" w14:paraId="76AF0CE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DDBF4" w14:textId="5D2C629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C17E6" w14:textId="29222755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DC0ED" w14:textId="5AFA6586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3DFEC0C4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8FCF38" w14:textId="016A0DEA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D5936" w14:textId="2A6F5240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1321" w14:textId="75C0B518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FE0649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5E8B5" w14:textId="2A0757E2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D48DD" w14:textId="3A35A88E" w:rsidR="00BF2724" w:rsidRPr="00BA53DE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510959" w14:textId="32527819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285EBF13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A73D" w14:textId="4FB3125C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C9E96" w14:textId="1FA52052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A53D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7CA8A5" w14:textId="4E99965A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7BC3D42E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4FC91" w14:textId="607AE110" w:rsidR="00BF2724" w:rsidRPr="003A78EB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A1726" w14:textId="0AA16458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86E9CB" w14:textId="66B1A2DC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BF2724" w14:paraId="2AF49CA5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CDA275" w14:textId="69A11C3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E415D" w14:textId="64C48F7F" w:rsidR="00BF2724" w:rsidRDefault="00BF2724" w:rsidP="00BF2724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E64FA" w14:textId="63C1DE57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BF2724" w14:paraId="678F0629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3C53B" w14:textId="7329C088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2015.05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A2420D" w14:textId="23CC23DC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CCA97E" w14:textId="69886B89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76A0DB6D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4209E" w14:textId="319264F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843062" w14:textId="5837939F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40D10D" w14:textId="67271054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</w:tr>
      <w:tr w:rsidR="00BF2724" w14:paraId="40627D57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44320" w14:textId="486A6933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FDCEC" w14:textId="35529EDF" w:rsidR="00BF2724" w:rsidRPr="00846893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BB0959" w14:textId="3DA5A695" w:rsidR="00BF2724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0B5F5890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E8185" w14:textId="66F6226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BA2E8" w14:textId="0B924560" w:rsidR="00BF2724" w:rsidRPr="006A2D6B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D58516" w14:textId="057C2EB3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78D68E21" w14:textId="77777777" w:rsidTr="00D336F3">
        <w:trPr>
          <w:trHeight w:hRule="exact" w:val="369"/>
        </w:trPr>
        <w:tc>
          <w:tcPr>
            <w:tcW w:w="18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E64FFF" w14:textId="2F4E4254" w:rsidR="00BF2724" w:rsidRPr="00912967" w:rsidRDefault="00BF2724" w:rsidP="00BF2724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97D0F6" w14:textId="4B392585" w:rsidR="00BF2724" w:rsidRPr="00843D51" w:rsidRDefault="00BF2724" w:rsidP="00BF2724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859B6" w14:textId="7DF45F1C" w:rsidR="00BF2724" w:rsidRPr="00846893" w:rsidRDefault="00BF2724" w:rsidP="00BF2724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BF2724" w14:paraId="647E009B" w14:textId="77777777" w:rsidTr="00942BC8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DE13A15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BF2724" w14:paraId="445ACAB2" w14:textId="77777777" w:rsidTr="00942BC8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EA375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09573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1ED55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A8FA5" w14:textId="06F5FFA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Chen*. A novel deep learning-based method for detection of weeds in vegetables[J].</w:t>
            </w:r>
            <w:r>
              <w:t xml:space="preserve">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23087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F5A35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E4A88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deep learning-based method for classification, detection, and localization of weeds in turfgrass[J]. Pest Management Science,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D6A26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4D42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1C46D8" w14:textId="7C850F8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91842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Kang Han, Hua Zhao, Yan Wang, Yong Chen*, </w:t>
            </w:r>
            <w:proofErr w:type="spellStart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79184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487F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Pest Management Science, 2024,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80(7):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B032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3504-3515.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82DC36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08454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556C6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McCullough,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47A2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AE2188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49337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Xie,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Yong Chen*. Precision weed control using a smart sprayer in dormant bermudagrass turf[J]. Crop Protection, 2023, 172: 106302.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1E6BB85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3EC056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57FDC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McCullough,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A smart sprayer for weed control in bermudagrass turf based on the herbicide weed control spectrum[J]. Crop Protection, 2023, 170: 106270.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7E2007E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4915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37AC8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Aniruddha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 for detecting herbicide weed control spectrum in turfgrass[J]. Plant Methods, 2022,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A3C92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9D8FC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61516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Deep Learning-Based Weed Detection in Turf: A Review[J]. Agronomy, 2022, 12: 3051.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61833C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68C70A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8BDBA" w14:textId="3FE24A5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Chen*. Weed Identification Using Deep Learning and Image Processing in Vegetable Plantation[J]. IEEE Access, 2021, 9: 10940-10950.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FE669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7</w:t>
            </w:r>
            <w:r w:rsidRPr="00F17FED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F17FED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28AC7D6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36A09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78E4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1AA1DA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13F80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8DD46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Hao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30002D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BFFCA4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4BEE4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BF2724" w14:paraId="31F7A21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78BF2D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B047B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798402A3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18002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687CAF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FB6460" w14:paraId="79DA73C0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5F3C07" w14:textId="77777777" w:rsidR="00FB6460" w:rsidRDefault="00FB6460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E9AEF" w14:textId="50921FAC" w:rsidR="00FB6460" w:rsidRDefault="00D451CB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Jiqing</w:t>
            </w:r>
            <w:proofErr w:type="spellEnd"/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Huang, 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Enhancing College Student Education and Management through </w:t>
            </w:r>
            <w:proofErr w:type="spellStart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Semisupervised</w:t>
            </w:r>
            <w:proofErr w:type="spellEnd"/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Learning[J]. Journal of Sensors, 2024, 3857343.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SCI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，中科院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Pr="00255FA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区，</w:t>
            </w:r>
            <w:r w:rsidR="00406F31"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 w:rsidRPr="006750D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58381A8C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6628D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39A33C" w14:textId="3504E56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FD55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="00783353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202</w:t>
            </w:r>
            <w:r w:rsidR="0078335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78335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26(8): 122-130</w:t>
            </w:r>
            <w:r w:rsidR="0078335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6106B0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888CC7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8D9EC2" w14:textId="01976971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Pr="00D07C6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通讯作者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BF2724" w14:paraId="28F0B137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783D8F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DE585C" w14:textId="2FCACD34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2024</w:t>
            </w:r>
            <w:r w:rsidRPr="00A15DE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Pr="002C721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0C2E6494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E26DBE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BA42" w14:textId="51F807C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Chen,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966B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Semi-supervised learning for detection of sedges in sod farms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 w:rsidRPr="00274FA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共同通讯作者）</w:t>
            </w:r>
          </w:p>
        </w:tc>
      </w:tr>
      <w:tr w:rsidR="00BF2724" w14:paraId="2F678A18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6F06E3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76817D8" w14:textId="4A40E0E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17B1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Hua Zhao,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Xiaotong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Kong,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Kang Han,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Jinglin</w:t>
            </w:r>
            <w:proofErr w:type="spellEnd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Lei, </w:t>
            </w:r>
            <w:proofErr w:type="spellStart"/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Qiuyu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A17B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7322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Deep learning-based weed detection for precision herbicide application in turf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5D671B" w14:textId="77777777" w:rsidTr="00942BC8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8594E1" w14:textId="77777777" w:rsidR="00BF2724" w:rsidRDefault="00BF2724" w:rsidP="00BF2724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9AD3F2C" w14:textId="7518BE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4C2A4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  <w:vertAlign w:val="superscript"/>
              </w:rPr>
              <w:t>†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Feiyu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He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Xin Chen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4C2A4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vertAlign w:val="superscript"/>
              </w:rPr>
              <w:t>*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FE219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Semantic segmentation for weed detection in Corn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="0078335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Under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review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，共同第一作者）</w:t>
            </w:r>
          </w:p>
        </w:tc>
      </w:tr>
      <w:tr w:rsidR="00BF2724" w14:paraId="63762E7F" w14:textId="77777777" w:rsidTr="00E235D4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27041A6A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发明专利</w:t>
            </w:r>
          </w:p>
        </w:tc>
      </w:tr>
      <w:tr w:rsidR="00BF2724" w14:paraId="5BCA7988" w14:textId="77777777" w:rsidTr="00E235D4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29DBF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6618BF3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A54BC0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7A31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F391744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6C6AB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4697C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一种草坪除草剂精准喷施方法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ZL20221014653.4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2022.12.27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2FD97B3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3E561C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7A40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[P].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2023.07.21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B897A8C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1B08E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EFB4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2023.12.26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18AB1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BF7CB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FC9BB" w14:textId="271F5125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856E01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9A4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A95CB7" w14:textId="2CC57358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30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F09AE8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8F9363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634B3" w14:textId="7A07A1C6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45D4F339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09A2B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75CEE" w14:textId="50B2A8A2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B743197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0F042F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02690" w14:textId="005C3D30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2A049DE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8452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FB61" w14:textId="5AB6BABD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05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D12BC2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084384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13077B" w14:textId="0259C2E9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202010907708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B411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公告日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07</w:t>
            </w:r>
            <w:r w:rsidR="004425B3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.1</w:t>
            </w:r>
            <w:r w:rsidR="004425B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78E3E55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F44D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FFECA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2023.11.21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C18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7C18BC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EF5D3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为联合培养导师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54E247B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A3081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7236E6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CN115018770A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2022.09.06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6684AA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DA40BA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1E2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CN117036926A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2023.11.10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7F609CA0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E0FD85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26A9EF2" w14:textId="4AFECFD9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:rsidRPr="00CB60B1" w14:paraId="348203A6" w14:textId="77777777" w:rsidTr="00E235D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C8EDD" w14:textId="77777777" w:rsidR="00BF2724" w:rsidRDefault="00BF2724" w:rsidP="00BF2724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319731" w14:textId="77777777" w:rsidR="00BF2724" w:rsidRPr="00CB60B1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CN116051891A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2023.05.02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 w:rsidRPr="00372C6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第一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发明人</w:t>
            </w:r>
            <w:r w:rsidRPr="00372C61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为导师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05FE028D" w14:textId="77777777" w:rsidTr="00B2005A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049FEAC4" w14:textId="77777777" w:rsidR="00BF2724" w:rsidRDefault="00BF2724" w:rsidP="00BF2724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BF2724" w14:paraId="34D925F4" w14:textId="77777777" w:rsidTr="00B2005A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4882D" w14:textId="77777777" w:rsidR="00BF2724" w:rsidRDefault="00BF2724" w:rsidP="00BF2724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F2724" w14:paraId="3AA40CA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1C202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CC7B54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175B9DB0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51810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8F1A9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B576184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D32BE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5079A3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E62FD41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4F618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1DB32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37F092D8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A9CA1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78330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59C45537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E2A1C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E22C25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BF2724" w14:paraId="7E5CF15C" w14:textId="77777777" w:rsidTr="00B2005A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060DA6" w14:textId="77777777" w:rsidR="00BF2724" w:rsidRDefault="00BF2724" w:rsidP="00BF2724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467E01" w14:textId="77777777" w:rsidR="00BF2724" w:rsidRDefault="00BF2724" w:rsidP="00BF272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: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4EA44025" w14:textId="77777777" w:rsidR="00012A1D" w:rsidRDefault="00012A1D">
      <w:pPr>
        <w:sectPr w:rsidR="00012A1D" w:rsidSect="00DA1437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012A1D" w14:paraId="6FAF792B" w14:textId="77777777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0E3DB0AC" w14:textId="77777777" w:rsidR="00012A1D" w:rsidRDefault="00DE210F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012A1D" w14:paraId="562954E7" w14:textId="77777777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9C859C9" w14:textId="77777777" w:rsidR="00012A1D" w:rsidRDefault="00012A1D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012A1D" w14:paraId="314DE528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AAF671" w14:textId="77777777" w:rsidR="00012A1D" w:rsidRPr="00E20651" w:rsidRDefault="00DE210F" w:rsidP="0016660C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E20651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BCFC5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C2913F4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EF77F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3DB2AF5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A0BD11F" w14:textId="77777777" w:rsidR="00012A1D" w:rsidRDefault="00DE210F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625D1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9B0CFC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012A1D" w14:paraId="0E96F0E6" w14:textId="77777777" w:rsidTr="009A7B8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5CFF8F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EC4C420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DA4DBC9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89097E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E1FF8FF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BA0091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2022/06-2023/12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589382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C3D168D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0537A494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A45A95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33D45A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672D0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4F61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60ABE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EF3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E3B4D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5E6E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14235FCC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17C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0D001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089166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EEA7F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6C7F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A1AFDC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E46B0E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EBD3A7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012A1D" w14:paraId="4B96328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1EDC71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FBB1E5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465AC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gram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</w:t>
            </w:r>
            <w:proofErr w:type="gram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1D5C4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95C04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BF1F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DD1B8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E33C88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F42D705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1E42E2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F8B50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4516E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8D259E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D59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80995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746449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7FF1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012A1D" w14:paraId="7436C83E" w14:textId="77777777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3FD2B4" w14:textId="77777777" w:rsidR="00012A1D" w:rsidRDefault="00012A1D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831D3B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05321B" w14:textId="77777777" w:rsidR="00012A1D" w:rsidRDefault="00DE210F" w:rsidP="00DC5520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600F34" w14:textId="77777777" w:rsidR="00012A1D" w:rsidRDefault="00DE210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3E5C0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1E8DE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2011/01-2013/12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4F58A0" w14:textId="77777777" w:rsidR="00012A1D" w:rsidRDefault="00DE210F" w:rsidP="00E20651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07D303" w14:textId="77777777" w:rsidR="00012A1D" w:rsidRDefault="00DE210F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74ACEE87" w14:textId="77777777" w:rsidR="00012A1D" w:rsidRDefault="00012A1D"/>
    <w:sectPr w:rsidR="00012A1D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A5886"/>
    <w:multiLevelType w:val="multilevel"/>
    <w:tmpl w:val="102A5886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47F00"/>
    <w:multiLevelType w:val="multilevel"/>
    <w:tmpl w:val="6D87188A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35EAB"/>
    <w:multiLevelType w:val="multilevel"/>
    <w:tmpl w:val="28D35EAB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7B8F"/>
    <w:multiLevelType w:val="multilevel"/>
    <w:tmpl w:val="3C2B7B8F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multilevel"/>
    <w:tmpl w:val="62FA6520"/>
    <w:lvl w:ilvl="0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num w:numId="1" w16cid:durableId="481510879">
    <w:abstractNumId w:val="2"/>
  </w:num>
  <w:num w:numId="2" w16cid:durableId="164369531">
    <w:abstractNumId w:val="0"/>
  </w:num>
  <w:num w:numId="3" w16cid:durableId="1658848432">
    <w:abstractNumId w:val="3"/>
  </w:num>
  <w:num w:numId="4" w16cid:durableId="1897352043">
    <w:abstractNumId w:val="4"/>
  </w:num>
  <w:num w:numId="5" w16cid:durableId="2065132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QwMjE4YmZiZjUyNDUyZDQ3NDA0MGJjNGVmMzQ1Y2UifQ=="/>
  </w:docVars>
  <w:rsids>
    <w:rsidRoot w:val="006F3001"/>
    <w:rsid w:val="00002B90"/>
    <w:rsid w:val="0000497A"/>
    <w:rsid w:val="00005245"/>
    <w:rsid w:val="00007838"/>
    <w:rsid w:val="00007A7C"/>
    <w:rsid w:val="000115C5"/>
    <w:rsid w:val="00012A1D"/>
    <w:rsid w:val="00012D6E"/>
    <w:rsid w:val="0001447E"/>
    <w:rsid w:val="000177CC"/>
    <w:rsid w:val="0002145D"/>
    <w:rsid w:val="00024054"/>
    <w:rsid w:val="00027B0C"/>
    <w:rsid w:val="0003069B"/>
    <w:rsid w:val="00033F3F"/>
    <w:rsid w:val="00035111"/>
    <w:rsid w:val="0003773B"/>
    <w:rsid w:val="00042F71"/>
    <w:rsid w:val="00043C3D"/>
    <w:rsid w:val="000443FE"/>
    <w:rsid w:val="00044EF7"/>
    <w:rsid w:val="00055E37"/>
    <w:rsid w:val="00056082"/>
    <w:rsid w:val="00065FC2"/>
    <w:rsid w:val="00071B15"/>
    <w:rsid w:val="00072D34"/>
    <w:rsid w:val="00073722"/>
    <w:rsid w:val="00073A69"/>
    <w:rsid w:val="00074118"/>
    <w:rsid w:val="00074B90"/>
    <w:rsid w:val="00077AD4"/>
    <w:rsid w:val="00080CDA"/>
    <w:rsid w:val="0008196B"/>
    <w:rsid w:val="000844F2"/>
    <w:rsid w:val="00084568"/>
    <w:rsid w:val="00084E8A"/>
    <w:rsid w:val="000852F1"/>
    <w:rsid w:val="00085350"/>
    <w:rsid w:val="00085BAA"/>
    <w:rsid w:val="00092B64"/>
    <w:rsid w:val="00094491"/>
    <w:rsid w:val="00095F59"/>
    <w:rsid w:val="000A0E71"/>
    <w:rsid w:val="000A3710"/>
    <w:rsid w:val="000A7345"/>
    <w:rsid w:val="000B043C"/>
    <w:rsid w:val="000B0F84"/>
    <w:rsid w:val="000B1D6B"/>
    <w:rsid w:val="000B3F8E"/>
    <w:rsid w:val="000C28E2"/>
    <w:rsid w:val="000C535C"/>
    <w:rsid w:val="000D0DA4"/>
    <w:rsid w:val="000D4F38"/>
    <w:rsid w:val="000D5EED"/>
    <w:rsid w:val="000D5FCA"/>
    <w:rsid w:val="000D6F13"/>
    <w:rsid w:val="000D7E39"/>
    <w:rsid w:val="000E1AD1"/>
    <w:rsid w:val="000F6B34"/>
    <w:rsid w:val="000F7E28"/>
    <w:rsid w:val="0010076E"/>
    <w:rsid w:val="00113E03"/>
    <w:rsid w:val="0012481C"/>
    <w:rsid w:val="0012529F"/>
    <w:rsid w:val="0012546D"/>
    <w:rsid w:val="00125CD5"/>
    <w:rsid w:val="00126DDD"/>
    <w:rsid w:val="00130F6D"/>
    <w:rsid w:val="0013278E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864"/>
    <w:rsid w:val="00164D55"/>
    <w:rsid w:val="00165BC7"/>
    <w:rsid w:val="0016660C"/>
    <w:rsid w:val="0017072F"/>
    <w:rsid w:val="0017242D"/>
    <w:rsid w:val="00177C10"/>
    <w:rsid w:val="00181662"/>
    <w:rsid w:val="00184850"/>
    <w:rsid w:val="00191346"/>
    <w:rsid w:val="00191F49"/>
    <w:rsid w:val="001938FB"/>
    <w:rsid w:val="00193F4D"/>
    <w:rsid w:val="0019500A"/>
    <w:rsid w:val="0019504E"/>
    <w:rsid w:val="001969D7"/>
    <w:rsid w:val="001979DD"/>
    <w:rsid w:val="001A18B0"/>
    <w:rsid w:val="001A42F8"/>
    <w:rsid w:val="001A47BC"/>
    <w:rsid w:val="001A48EB"/>
    <w:rsid w:val="001A6550"/>
    <w:rsid w:val="001A6EAB"/>
    <w:rsid w:val="001A703D"/>
    <w:rsid w:val="001A7899"/>
    <w:rsid w:val="001B16C1"/>
    <w:rsid w:val="001B24A9"/>
    <w:rsid w:val="001B2635"/>
    <w:rsid w:val="001B2D2B"/>
    <w:rsid w:val="001B630B"/>
    <w:rsid w:val="001B7DFB"/>
    <w:rsid w:val="001C0A72"/>
    <w:rsid w:val="001C2F3A"/>
    <w:rsid w:val="001C3C70"/>
    <w:rsid w:val="001D0E33"/>
    <w:rsid w:val="001D1706"/>
    <w:rsid w:val="001E28FF"/>
    <w:rsid w:val="001E2D12"/>
    <w:rsid w:val="001F1F40"/>
    <w:rsid w:val="001F7290"/>
    <w:rsid w:val="001F7440"/>
    <w:rsid w:val="001F765F"/>
    <w:rsid w:val="0020163B"/>
    <w:rsid w:val="00201E5A"/>
    <w:rsid w:val="00202AE8"/>
    <w:rsid w:val="00207B8F"/>
    <w:rsid w:val="00207CCE"/>
    <w:rsid w:val="00210AF5"/>
    <w:rsid w:val="00216CAB"/>
    <w:rsid w:val="00224440"/>
    <w:rsid w:val="002261F6"/>
    <w:rsid w:val="0022792B"/>
    <w:rsid w:val="002331BC"/>
    <w:rsid w:val="002342D9"/>
    <w:rsid w:val="00235A9A"/>
    <w:rsid w:val="00235FCF"/>
    <w:rsid w:val="00236C7F"/>
    <w:rsid w:val="0023774A"/>
    <w:rsid w:val="00240289"/>
    <w:rsid w:val="00241AB5"/>
    <w:rsid w:val="0024396D"/>
    <w:rsid w:val="0024721C"/>
    <w:rsid w:val="00247321"/>
    <w:rsid w:val="00251F7E"/>
    <w:rsid w:val="00261F32"/>
    <w:rsid w:val="00265189"/>
    <w:rsid w:val="00267632"/>
    <w:rsid w:val="00267B93"/>
    <w:rsid w:val="00273349"/>
    <w:rsid w:val="00274FA6"/>
    <w:rsid w:val="0028255C"/>
    <w:rsid w:val="002827F7"/>
    <w:rsid w:val="00282AFB"/>
    <w:rsid w:val="00282C3A"/>
    <w:rsid w:val="00283567"/>
    <w:rsid w:val="002852D3"/>
    <w:rsid w:val="00291E1B"/>
    <w:rsid w:val="00291EB3"/>
    <w:rsid w:val="002949D7"/>
    <w:rsid w:val="002950F7"/>
    <w:rsid w:val="00295DD7"/>
    <w:rsid w:val="0029697D"/>
    <w:rsid w:val="002978A2"/>
    <w:rsid w:val="002A0601"/>
    <w:rsid w:val="002A23B9"/>
    <w:rsid w:val="002A2551"/>
    <w:rsid w:val="002A4021"/>
    <w:rsid w:val="002A432B"/>
    <w:rsid w:val="002A45EB"/>
    <w:rsid w:val="002A4F32"/>
    <w:rsid w:val="002A575A"/>
    <w:rsid w:val="002B0CE7"/>
    <w:rsid w:val="002B1E12"/>
    <w:rsid w:val="002B7A5D"/>
    <w:rsid w:val="002C0B42"/>
    <w:rsid w:val="002C1D8E"/>
    <w:rsid w:val="002C2E3D"/>
    <w:rsid w:val="002C66C2"/>
    <w:rsid w:val="002C7217"/>
    <w:rsid w:val="002D0F78"/>
    <w:rsid w:val="002D30CA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2F780F"/>
    <w:rsid w:val="00301A34"/>
    <w:rsid w:val="00301C69"/>
    <w:rsid w:val="003132A0"/>
    <w:rsid w:val="00313657"/>
    <w:rsid w:val="00315BB4"/>
    <w:rsid w:val="0031687E"/>
    <w:rsid w:val="00316C15"/>
    <w:rsid w:val="0032495D"/>
    <w:rsid w:val="003256FA"/>
    <w:rsid w:val="00326D82"/>
    <w:rsid w:val="00327B26"/>
    <w:rsid w:val="00331D3A"/>
    <w:rsid w:val="003454B0"/>
    <w:rsid w:val="0034558D"/>
    <w:rsid w:val="00347014"/>
    <w:rsid w:val="00347E68"/>
    <w:rsid w:val="00352436"/>
    <w:rsid w:val="003527E5"/>
    <w:rsid w:val="00352F15"/>
    <w:rsid w:val="00357950"/>
    <w:rsid w:val="00361BBB"/>
    <w:rsid w:val="00362A21"/>
    <w:rsid w:val="00362ED1"/>
    <w:rsid w:val="00366D9D"/>
    <w:rsid w:val="00370065"/>
    <w:rsid w:val="00372C61"/>
    <w:rsid w:val="00381046"/>
    <w:rsid w:val="0038232F"/>
    <w:rsid w:val="00382472"/>
    <w:rsid w:val="00382FB6"/>
    <w:rsid w:val="00390A5E"/>
    <w:rsid w:val="0039320D"/>
    <w:rsid w:val="00393BF3"/>
    <w:rsid w:val="00395E30"/>
    <w:rsid w:val="00396A88"/>
    <w:rsid w:val="00397775"/>
    <w:rsid w:val="003A6258"/>
    <w:rsid w:val="003B080A"/>
    <w:rsid w:val="003B1293"/>
    <w:rsid w:val="003B6BEE"/>
    <w:rsid w:val="003C01A7"/>
    <w:rsid w:val="003C784C"/>
    <w:rsid w:val="003D02BE"/>
    <w:rsid w:val="003D0975"/>
    <w:rsid w:val="003D46C1"/>
    <w:rsid w:val="003E55FC"/>
    <w:rsid w:val="003E654C"/>
    <w:rsid w:val="003E7735"/>
    <w:rsid w:val="003F05A6"/>
    <w:rsid w:val="003F2F88"/>
    <w:rsid w:val="003F2FF4"/>
    <w:rsid w:val="003F3F70"/>
    <w:rsid w:val="003F5E68"/>
    <w:rsid w:val="003F6D6E"/>
    <w:rsid w:val="0040001B"/>
    <w:rsid w:val="00400D53"/>
    <w:rsid w:val="00403167"/>
    <w:rsid w:val="00403F23"/>
    <w:rsid w:val="00405D14"/>
    <w:rsid w:val="00406D81"/>
    <w:rsid w:val="00406F31"/>
    <w:rsid w:val="004078E5"/>
    <w:rsid w:val="00415159"/>
    <w:rsid w:val="00421285"/>
    <w:rsid w:val="00421CAD"/>
    <w:rsid w:val="004235E3"/>
    <w:rsid w:val="004305F4"/>
    <w:rsid w:val="004355D5"/>
    <w:rsid w:val="004425B3"/>
    <w:rsid w:val="00442C13"/>
    <w:rsid w:val="00446AB2"/>
    <w:rsid w:val="00451CBF"/>
    <w:rsid w:val="00453B1F"/>
    <w:rsid w:val="00455BC1"/>
    <w:rsid w:val="00456A1E"/>
    <w:rsid w:val="00460EC0"/>
    <w:rsid w:val="00461641"/>
    <w:rsid w:val="00464707"/>
    <w:rsid w:val="0048313D"/>
    <w:rsid w:val="004842A9"/>
    <w:rsid w:val="00484F71"/>
    <w:rsid w:val="00486F82"/>
    <w:rsid w:val="00487EC4"/>
    <w:rsid w:val="00487F2D"/>
    <w:rsid w:val="00490511"/>
    <w:rsid w:val="004907DC"/>
    <w:rsid w:val="004936B7"/>
    <w:rsid w:val="00495745"/>
    <w:rsid w:val="004962A0"/>
    <w:rsid w:val="0049715D"/>
    <w:rsid w:val="004A1309"/>
    <w:rsid w:val="004A2025"/>
    <w:rsid w:val="004A336F"/>
    <w:rsid w:val="004A4141"/>
    <w:rsid w:val="004A4C32"/>
    <w:rsid w:val="004A6286"/>
    <w:rsid w:val="004A6637"/>
    <w:rsid w:val="004A76BB"/>
    <w:rsid w:val="004A7766"/>
    <w:rsid w:val="004B0F52"/>
    <w:rsid w:val="004B68A1"/>
    <w:rsid w:val="004C19BF"/>
    <w:rsid w:val="004C1C53"/>
    <w:rsid w:val="004C2A4F"/>
    <w:rsid w:val="004C6788"/>
    <w:rsid w:val="004C78A9"/>
    <w:rsid w:val="004D43ED"/>
    <w:rsid w:val="004E04A6"/>
    <w:rsid w:val="004E1D6A"/>
    <w:rsid w:val="004E20B3"/>
    <w:rsid w:val="004F039E"/>
    <w:rsid w:val="004F1EA5"/>
    <w:rsid w:val="004F7621"/>
    <w:rsid w:val="004F7FF8"/>
    <w:rsid w:val="00501D2A"/>
    <w:rsid w:val="005021C8"/>
    <w:rsid w:val="005054A5"/>
    <w:rsid w:val="00512621"/>
    <w:rsid w:val="00512B19"/>
    <w:rsid w:val="0051325F"/>
    <w:rsid w:val="00514604"/>
    <w:rsid w:val="005213CE"/>
    <w:rsid w:val="00523136"/>
    <w:rsid w:val="005245C6"/>
    <w:rsid w:val="00525501"/>
    <w:rsid w:val="005272AE"/>
    <w:rsid w:val="00530E5A"/>
    <w:rsid w:val="00535A4C"/>
    <w:rsid w:val="0053761E"/>
    <w:rsid w:val="005418E5"/>
    <w:rsid w:val="0054426B"/>
    <w:rsid w:val="00544DCC"/>
    <w:rsid w:val="00552D7D"/>
    <w:rsid w:val="00553767"/>
    <w:rsid w:val="00553B90"/>
    <w:rsid w:val="00553D40"/>
    <w:rsid w:val="00560146"/>
    <w:rsid w:val="00563A89"/>
    <w:rsid w:val="0056407D"/>
    <w:rsid w:val="005659E4"/>
    <w:rsid w:val="00566B8A"/>
    <w:rsid w:val="00570D83"/>
    <w:rsid w:val="00583FE8"/>
    <w:rsid w:val="00584B33"/>
    <w:rsid w:val="00586803"/>
    <w:rsid w:val="00590D66"/>
    <w:rsid w:val="005918BA"/>
    <w:rsid w:val="00591D02"/>
    <w:rsid w:val="00594949"/>
    <w:rsid w:val="00595308"/>
    <w:rsid w:val="00596F33"/>
    <w:rsid w:val="005A0319"/>
    <w:rsid w:val="005A16B7"/>
    <w:rsid w:val="005A553E"/>
    <w:rsid w:val="005B0883"/>
    <w:rsid w:val="005B1EEF"/>
    <w:rsid w:val="005B4D21"/>
    <w:rsid w:val="005B5A0D"/>
    <w:rsid w:val="005C0C9E"/>
    <w:rsid w:val="005D25CD"/>
    <w:rsid w:val="005D3ECB"/>
    <w:rsid w:val="005D4EA4"/>
    <w:rsid w:val="005D67D1"/>
    <w:rsid w:val="005D6AC1"/>
    <w:rsid w:val="005D70F7"/>
    <w:rsid w:val="005E1677"/>
    <w:rsid w:val="005E2993"/>
    <w:rsid w:val="005E3C5C"/>
    <w:rsid w:val="005E40EC"/>
    <w:rsid w:val="005F02CE"/>
    <w:rsid w:val="005F178D"/>
    <w:rsid w:val="005F4C87"/>
    <w:rsid w:val="005F5939"/>
    <w:rsid w:val="00600B94"/>
    <w:rsid w:val="00610FD3"/>
    <w:rsid w:val="0061153F"/>
    <w:rsid w:val="00612640"/>
    <w:rsid w:val="00614CD3"/>
    <w:rsid w:val="00614F72"/>
    <w:rsid w:val="00615137"/>
    <w:rsid w:val="00620E78"/>
    <w:rsid w:val="0062180F"/>
    <w:rsid w:val="00621848"/>
    <w:rsid w:val="006303BB"/>
    <w:rsid w:val="00630E36"/>
    <w:rsid w:val="00631F51"/>
    <w:rsid w:val="00633F97"/>
    <w:rsid w:val="00635192"/>
    <w:rsid w:val="00640DA2"/>
    <w:rsid w:val="00642B16"/>
    <w:rsid w:val="0064309D"/>
    <w:rsid w:val="00645968"/>
    <w:rsid w:val="006507CD"/>
    <w:rsid w:val="00653074"/>
    <w:rsid w:val="00655EBF"/>
    <w:rsid w:val="006565F7"/>
    <w:rsid w:val="00657A96"/>
    <w:rsid w:val="00660474"/>
    <w:rsid w:val="00660D44"/>
    <w:rsid w:val="006627B9"/>
    <w:rsid w:val="0066739E"/>
    <w:rsid w:val="00667C89"/>
    <w:rsid w:val="00667D74"/>
    <w:rsid w:val="00671EA4"/>
    <w:rsid w:val="006733AE"/>
    <w:rsid w:val="006737DE"/>
    <w:rsid w:val="006757D0"/>
    <w:rsid w:val="00677212"/>
    <w:rsid w:val="00682112"/>
    <w:rsid w:val="00685EF1"/>
    <w:rsid w:val="00690041"/>
    <w:rsid w:val="0069414E"/>
    <w:rsid w:val="00696A47"/>
    <w:rsid w:val="00697665"/>
    <w:rsid w:val="00697AD2"/>
    <w:rsid w:val="006A2D6B"/>
    <w:rsid w:val="006A2E24"/>
    <w:rsid w:val="006A43A2"/>
    <w:rsid w:val="006B220C"/>
    <w:rsid w:val="006B2E7A"/>
    <w:rsid w:val="006C53CA"/>
    <w:rsid w:val="006D2B6A"/>
    <w:rsid w:val="006E283F"/>
    <w:rsid w:val="006E2E3D"/>
    <w:rsid w:val="006E4239"/>
    <w:rsid w:val="006E547E"/>
    <w:rsid w:val="006E7781"/>
    <w:rsid w:val="006F0DD7"/>
    <w:rsid w:val="006F3001"/>
    <w:rsid w:val="006F5A6A"/>
    <w:rsid w:val="006F5E1A"/>
    <w:rsid w:val="006F64DB"/>
    <w:rsid w:val="006F7ED9"/>
    <w:rsid w:val="00704848"/>
    <w:rsid w:val="00712166"/>
    <w:rsid w:val="00713ADE"/>
    <w:rsid w:val="007140A1"/>
    <w:rsid w:val="00714874"/>
    <w:rsid w:val="007171CD"/>
    <w:rsid w:val="00722CF2"/>
    <w:rsid w:val="007241A0"/>
    <w:rsid w:val="00731DF2"/>
    <w:rsid w:val="00732287"/>
    <w:rsid w:val="00734B0A"/>
    <w:rsid w:val="0074579E"/>
    <w:rsid w:val="00745B2B"/>
    <w:rsid w:val="007471BA"/>
    <w:rsid w:val="007473F1"/>
    <w:rsid w:val="007536D8"/>
    <w:rsid w:val="0075585B"/>
    <w:rsid w:val="00765159"/>
    <w:rsid w:val="007679C0"/>
    <w:rsid w:val="007700E4"/>
    <w:rsid w:val="0077460F"/>
    <w:rsid w:val="00774D6B"/>
    <w:rsid w:val="007755F5"/>
    <w:rsid w:val="00776D31"/>
    <w:rsid w:val="00783353"/>
    <w:rsid w:val="007833DB"/>
    <w:rsid w:val="00783838"/>
    <w:rsid w:val="00785B43"/>
    <w:rsid w:val="00791842"/>
    <w:rsid w:val="00791B84"/>
    <w:rsid w:val="007A0CF0"/>
    <w:rsid w:val="007A26D0"/>
    <w:rsid w:val="007A3358"/>
    <w:rsid w:val="007A3842"/>
    <w:rsid w:val="007A6AC6"/>
    <w:rsid w:val="007B4BFB"/>
    <w:rsid w:val="007C18BC"/>
    <w:rsid w:val="007C26D8"/>
    <w:rsid w:val="007C4BB6"/>
    <w:rsid w:val="007C6FDD"/>
    <w:rsid w:val="007C7E7E"/>
    <w:rsid w:val="007D1C70"/>
    <w:rsid w:val="007D2E4E"/>
    <w:rsid w:val="007D3BB4"/>
    <w:rsid w:val="007D5066"/>
    <w:rsid w:val="007D535A"/>
    <w:rsid w:val="007D6029"/>
    <w:rsid w:val="007D7E6D"/>
    <w:rsid w:val="007E029A"/>
    <w:rsid w:val="007E25FB"/>
    <w:rsid w:val="007E3BB4"/>
    <w:rsid w:val="007E64C2"/>
    <w:rsid w:val="007F308A"/>
    <w:rsid w:val="007F3A1E"/>
    <w:rsid w:val="007F406B"/>
    <w:rsid w:val="00800B45"/>
    <w:rsid w:val="0080357A"/>
    <w:rsid w:val="00803CF8"/>
    <w:rsid w:val="00804784"/>
    <w:rsid w:val="00804987"/>
    <w:rsid w:val="0080513D"/>
    <w:rsid w:val="00805A21"/>
    <w:rsid w:val="00806F3B"/>
    <w:rsid w:val="00813CA7"/>
    <w:rsid w:val="0081752D"/>
    <w:rsid w:val="00823E14"/>
    <w:rsid w:val="008268D4"/>
    <w:rsid w:val="00833A57"/>
    <w:rsid w:val="00833BE3"/>
    <w:rsid w:val="0083479F"/>
    <w:rsid w:val="008347B5"/>
    <w:rsid w:val="00835F5F"/>
    <w:rsid w:val="0084115E"/>
    <w:rsid w:val="008422A4"/>
    <w:rsid w:val="00843AF5"/>
    <w:rsid w:val="008448FC"/>
    <w:rsid w:val="00851A57"/>
    <w:rsid w:val="00860811"/>
    <w:rsid w:val="00860F5D"/>
    <w:rsid w:val="008675CE"/>
    <w:rsid w:val="00870435"/>
    <w:rsid w:val="0087063F"/>
    <w:rsid w:val="008720C1"/>
    <w:rsid w:val="00872BFF"/>
    <w:rsid w:val="00873498"/>
    <w:rsid w:val="00876D8E"/>
    <w:rsid w:val="00882DD2"/>
    <w:rsid w:val="00885481"/>
    <w:rsid w:val="00886BE5"/>
    <w:rsid w:val="00891247"/>
    <w:rsid w:val="008913F8"/>
    <w:rsid w:val="00894398"/>
    <w:rsid w:val="0089460A"/>
    <w:rsid w:val="008947A9"/>
    <w:rsid w:val="008947AB"/>
    <w:rsid w:val="0089570C"/>
    <w:rsid w:val="008A3108"/>
    <w:rsid w:val="008A43FC"/>
    <w:rsid w:val="008A677B"/>
    <w:rsid w:val="008A68E4"/>
    <w:rsid w:val="008B1681"/>
    <w:rsid w:val="008B7790"/>
    <w:rsid w:val="008B7A28"/>
    <w:rsid w:val="008C19F7"/>
    <w:rsid w:val="008C2BDA"/>
    <w:rsid w:val="008C51EF"/>
    <w:rsid w:val="008D2D7C"/>
    <w:rsid w:val="008D46CB"/>
    <w:rsid w:val="008D561F"/>
    <w:rsid w:val="008D78DD"/>
    <w:rsid w:val="008E122D"/>
    <w:rsid w:val="008E1F25"/>
    <w:rsid w:val="008E6519"/>
    <w:rsid w:val="008E6BFA"/>
    <w:rsid w:val="008F1411"/>
    <w:rsid w:val="008F1CB0"/>
    <w:rsid w:val="008F2490"/>
    <w:rsid w:val="00901DAA"/>
    <w:rsid w:val="00902CCC"/>
    <w:rsid w:val="00902CD6"/>
    <w:rsid w:val="009033A7"/>
    <w:rsid w:val="0090357C"/>
    <w:rsid w:val="0090424D"/>
    <w:rsid w:val="00904E20"/>
    <w:rsid w:val="0091179D"/>
    <w:rsid w:val="00913E1C"/>
    <w:rsid w:val="009143DB"/>
    <w:rsid w:val="00914A77"/>
    <w:rsid w:val="009157E3"/>
    <w:rsid w:val="009200D8"/>
    <w:rsid w:val="00920774"/>
    <w:rsid w:val="00924A3B"/>
    <w:rsid w:val="009254F1"/>
    <w:rsid w:val="00925A80"/>
    <w:rsid w:val="00926EF0"/>
    <w:rsid w:val="009302D7"/>
    <w:rsid w:val="009303F4"/>
    <w:rsid w:val="009336B6"/>
    <w:rsid w:val="00941BAA"/>
    <w:rsid w:val="00942BC8"/>
    <w:rsid w:val="00945C8A"/>
    <w:rsid w:val="00946312"/>
    <w:rsid w:val="00950071"/>
    <w:rsid w:val="00951DA2"/>
    <w:rsid w:val="00960A77"/>
    <w:rsid w:val="0096112C"/>
    <w:rsid w:val="00964739"/>
    <w:rsid w:val="00967312"/>
    <w:rsid w:val="00973FBC"/>
    <w:rsid w:val="00974D0D"/>
    <w:rsid w:val="00976F63"/>
    <w:rsid w:val="00981DD9"/>
    <w:rsid w:val="00983668"/>
    <w:rsid w:val="0098512B"/>
    <w:rsid w:val="00986071"/>
    <w:rsid w:val="00986BA5"/>
    <w:rsid w:val="00991E5C"/>
    <w:rsid w:val="00993E8D"/>
    <w:rsid w:val="00996E5A"/>
    <w:rsid w:val="009A00A6"/>
    <w:rsid w:val="009A03FE"/>
    <w:rsid w:val="009A4F07"/>
    <w:rsid w:val="009A6A32"/>
    <w:rsid w:val="009A7855"/>
    <w:rsid w:val="009A7B82"/>
    <w:rsid w:val="009B0D19"/>
    <w:rsid w:val="009B2AD4"/>
    <w:rsid w:val="009B40D0"/>
    <w:rsid w:val="009B4984"/>
    <w:rsid w:val="009B61B5"/>
    <w:rsid w:val="009B6F6D"/>
    <w:rsid w:val="009C4EB5"/>
    <w:rsid w:val="009C503A"/>
    <w:rsid w:val="009D0351"/>
    <w:rsid w:val="009D19DE"/>
    <w:rsid w:val="009D5116"/>
    <w:rsid w:val="009E70AC"/>
    <w:rsid w:val="009F08FC"/>
    <w:rsid w:val="009F0EB5"/>
    <w:rsid w:val="009F2778"/>
    <w:rsid w:val="009F2C94"/>
    <w:rsid w:val="00A00148"/>
    <w:rsid w:val="00A006C8"/>
    <w:rsid w:val="00A02938"/>
    <w:rsid w:val="00A032BB"/>
    <w:rsid w:val="00A03F4F"/>
    <w:rsid w:val="00A114F1"/>
    <w:rsid w:val="00A12984"/>
    <w:rsid w:val="00A13AE4"/>
    <w:rsid w:val="00A15DE4"/>
    <w:rsid w:val="00A15EBB"/>
    <w:rsid w:val="00A17223"/>
    <w:rsid w:val="00A17B16"/>
    <w:rsid w:val="00A216C8"/>
    <w:rsid w:val="00A247B9"/>
    <w:rsid w:val="00A25710"/>
    <w:rsid w:val="00A265F6"/>
    <w:rsid w:val="00A27650"/>
    <w:rsid w:val="00A27E49"/>
    <w:rsid w:val="00A303F3"/>
    <w:rsid w:val="00A32B14"/>
    <w:rsid w:val="00A35B7D"/>
    <w:rsid w:val="00A41DD3"/>
    <w:rsid w:val="00A42EDB"/>
    <w:rsid w:val="00A4313B"/>
    <w:rsid w:val="00A44886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1813"/>
    <w:rsid w:val="00A8355A"/>
    <w:rsid w:val="00A84485"/>
    <w:rsid w:val="00A84841"/>
    <w:rsid w:val="00A87E35"/>
    <w:rsid w:val="00A90687"/>
    <w:rsid w:val="00A9096C"/>
    <w:rsid w:val="00A90D7C"/>
    <w:rsid w:val="00A91A5C"/>
    <w:rsid w:val="00AA0142"/>
    <w:rsid w:val="00AA1E2A"/>
    <w:rsid w:val="00AA638F"/>
    <w:rsid w:val="00AB0997"/>
    <w:rsid w:val="00AB22E2"/>
    <w:rsid w:val="00AB2968"/>
    <w:rsid w:val="00AB3EB5"/>
    <w:rsid w:val="00AB586A"/>
    <w:rsid w:val="00AB5A4C"/>
    <w:rsid w:val="00AC2EA7"/>
    <w:rsid w:val="00AC7B1C"/>
    <w:rsid w:val="00AE0DAE"/>
    <w:rsid w:val="00AE720A"/>
    <w:rsid w:val="00B00899"/>
    <w:rsid w:val="00B01788"/>
    <w:rsid w:val="00B01CEC"/>
    <w:rsid w:val="00B0320D"/>
    <w:rsid w:val="00B07AC9"/>
    <w:rsid w:val="00B07F07"/>
    <w:rsid w:val="00B110CC"/>
    <w:rsid w:val="00B12D9A"/>
    <w:rsid w:val="00B17E6F"/>
    <w:rsid w:val="00B2005A"/>
    <w:rsid w:val="00B20677"/>
    <w:rsid w:val="00B25887"/>
    <w:rsid w:val="00B329DD"/>
    <w:rsid w:val="00B32FA1"/>
    <w:rsid w:val="00B3301E"/>
    <w:rsid w:val="00B33643"/>
    <w:rsid w:val="00B345F6"/>
    <w:rsid w:val="00B3749B"/>
    <w:rsid w:val="00B37AE2"/>
    <w:rsid w:val="00B409B8"/>
    <w:rsid w:val="00B410CF"/>
    <w:rsid w:val="00B43245"/>
    <w:rsid w:val="00B43AAA"/>
    <w:rsid w:val="00B441FB"/>
    <w:rsid w:val="00B5684D"/>
    <w:rsid w:val="00B56EAA"/>
    <w:rsid w:val="00B5727D"/>
    <w:rsid w:val="00B57A62"/>
    <w:rsid w:val="00B65BB7"/>
    <w:rsid w:val="00B6679E"/>
    <w:rsid w:val="00B67BB4"/>
    <w:rsid w:val="00B71CC0"/>
    <w:rsid w:val="00B81EF8"/>
    <w:rsid w:val="00B830A4"/>
    <w:rsid w:val="00B907AC"/>
    <w:rsid w:val="00B913DF"/>
    <w:rsid w:val="00B91CEC"/>
    <w:rsid w:val="00B948E6"/>
    <w:rsid w:val="00BA00B2"/>
    <w:rsid w:val="00BA1C83"/>
    <w:rsid w:val="00BA2C7E"/>
    <w:rsid w:val="00BA53DE"/>
    <w:rsid w:val="00BA6FED"/>
    <w:rsid w:val="00BA7CAF"/>
    <w:rsid w:val="00BB0D1E"/>
    <w:rsid w:val="00BB194A"/>
    <w:rsid w:val="00BB3251"/>
    <w:rsid w:val="00BB3488"/>
    <w:rsid w:val="00BB4934"/>
    <w:rsid w:val="00BB5702"/>
    <w:rsid w:val="00BB7828"/>
    <w:rsid w:val="00BC03C4"/>
    <w:rsid w:val="00BC14A1"/>
    <w:rsid w:val="00BC18BE"/>
    <w:rsid w:val="00BC288B"/>
    <w:rsid w:val="00BC620E"/>
    <w:rsid w:val="00BC6401"/>
    <w:rsid w:val="00BC6A09"/>
    <w:rsid w:val="00BC79C1"/>
    <w:rsid w:val="00BD1064"/>
    <w:rsid w:val="00BD56CE"/>
    <w:rsid w:val="00BD784E"/>
    <w:rsid w:val="00BD7B25"/>
    <w:rsid w:val="00BE6C2B"/>
    <w:rsid w:val="00BF1B15"/>
    <w:rsid w:val="00BF2724"/>
    <w:rsid w:val="00BF716A"/>
    <w:rsid w:val="00C017E3"/>
    <w:rsid w:val="00C01970"/>
    <w:rsid w:val="00C02E6D"/>
    <w:rsid w:val="00C03437"/>
    <w:rsid w:val="00C035F3"/>
    <w:rsid w:val="00C04BB3"/>
    <w:rsid w:val="00C05618"/>
    <w:rsid w:val="00C07C0F"/>
    <w:rsid w:val="00C12D6A"/>
    <w:rsid w:val="00C13BD9"/>
    <w:rsid w:val="00C1602A"/>
    <w:rsid w:val="00C1788E"/>
    <w:rsid w:val="00C22C4E"/>
    <w:rsid w:val="00C26A0D"/>
    <w:rsid w:val="00C30A5E"/>
    <w:rsid w:val="00C329DF"/>
    <w:rsid w:val="00C32D99"/>
    <w:rsid w:val="00C37463"/>
    <w:rsid w:val="00C426BC"/>
    <w:rsid w:val="00C449B8"/>
    <w:rsid w:val="00C50078"/>
    <w:rsid w:val="00C50793"/>
    <w:rsid w:val="00C6281A"/>
    <w:rsid w:val="00C6353B"/>
    <w:rsid w:val="00C6710F"/>
    <w:rsid w:val="00C70634"/>
    <w:rsid w:val="00C70E08"/>
    <w:rsid w:val="00C71E3D"/>
    <w:rsid w:val="00C71EA3"/>
    <w:rsid w:val="00C743E5"/>
    <w:rsid w:val="00C80C3F"/>
    <w:rsid w:val="00C813A4"/>
    <w:rsid w:val="00C84AFC"/>
    <w:rsid w:val="00C863DD"/>
    <w:rsid w:val="00C877F6"/>
    <w:rsid w:val="00C87C38"/>
    <w:rsid w:val="00C907FA"/>
    <w:rsid w:val="00C92108"/>
    <w:rsid w:val="00C92CE6"/>
    <w:rsid w:val="00C937D6"/>
    <w:rsid w:val="00C95387"/>
    <w:rsid w:val="00C9589B"/>
    <w:rsid w:val="00C966B1"/>
    <w:rsid w:val="00C97EF4"/>
    <w:rsid w:val="00CA0614"/>
    <w:rsid w:val="00CA0C6C"/>
    <w:rsid w:val="00CA31E2"/>
    <w:rsid w:val="00CA712D"/>
    <w:rsid w:val="00CB60B1"/>
    <w:rsid w:val="00CB70BD"/>
    <w:rsid w:val="00CC0071"/>
    <w:rsid w:val="00CC1667"/>
    <w:rsid w:val="00CC18D6"/>
    <w:rsid w:val="00CC2FA6"/>
    <w:rsid w:val="00CC3E83"/>
    <w:rsid w:val="00CD1857"/>
    <w:rsid w:val="00CD330B"/>
    <w:rsid w:val="00CD5500"/>
    <w:rsid w:val="00CD6445"/>
    <w:rsid w:val="00CE2201"/>
    <w:rsid w:val="00CE2514"/>
    <w:rsid w:val="00CE3A34"/>
    <w:rsid w:val="00CE40AA"/>
    <w:rsid w:val="00CE49F4"/>
    <w:rsid w:val="00CF0B9E"/>
    <w:rsid w:val="00CF2ECA"/>
    <w:rsid w:val="00CF5F3B"/>
    <w:rsid w:val="00CF6A02"/>
    <w:rsid w:val="00D01CB0"/>
    <w:rsid w:val="00D01EB6"/>
    <w:rsid w:val="00D0441F"/>
    <w:rsid w:val="00D04A56"/>
    <w:rsid w:val="00D05201"/>
    <w:rsid w:val="00D06CDF"/>
    <w:rsid w:val="00D07C67"/>
    <w:rsid w:val="00D10482"/>
    <w:rsid w:val="00D1179C"/>
    <w:rsid w:val="00D11EE9"/>
    <w:rsid w:val="00D126E7"/>
    <w:rsid w:val="00D14029"/>
    <w:rsid w:val="00D16115"/>
    <w:rsid w:val="00D165CD"/>
    <w:rsid w:val="00D171EC"/>
    <w:rsid w:val="00D22486"/>
    <w:rsid w:val="00D22A0F"/>
    <w:rsid w:val="00D336F3"/>
    <w:rsid w:val="00D3416F"/>
    <w:rsid w:val="00D3691D"/>
    <w:rsid w:val="00D4132C"/>
    <w:rsid w:val="00D422D8"/>
    <w:rsid w:val="00D43C8B"/>
    <w:rsid w:val="00D441F5"/>
    <w:rsid w:val="00D44E90"/>
    <w:rsid w:val="00D451CB"/>
    <w:rsid w:val="00D45527"/>
    <w:rsid w:val="00D466BC"/>
    <w:rsid w:val="00D47774"/>
    <w:rsid w:val="00D47B96"/>
    <w:rsid w:val="00D504BD"/>
    <w:rsid w:val="00D554C3"/>
    <w:rsid w:val="00D55787"/>
    <w:rsid w:val="00D57ABC"/>
    <w:rsid w:val="00D601CB"/>
    <w:rsid w:val="00D64814"/>
    <w:rsid w:val="00D65DD9"/>
    <w:rsid w:val="00D67BA4"/>
    <w:rsid w:val="00D710A6"/>
    <w:rsid w:val="00D7310F"/>
    <w:rsid w:val="00D739FE"/>
    <w:rsid w:val="00D74D71"/>
    <w:rsid w:val="00D74FE2"/>
    <w:rsid w:val="00D75778"/>
    <w:rsid w:val="00D80A9C"/>
    <w:rsid w:val="00D8110E"/>
    <w:rsid w:val="00D8264D"/>
    <w:rsid w:val="00D83125"/>
    <w:rsid w:val="00D9019C"/>
    <w:rsid w:val="00D90949"/>
    <w:rsid w:val="00D924C2"/>
    <w:rsid w:val="00D92E88"/>
    <w:rsid w:val="00D959F7"/>
    <w:rsid w:val="00DA0024"/>
    <w:rsid w:val="00DA1437"/>
    <w:rsid w:val="00DA199C"/>
    <w:rsid w:val="00DA1B27"/>
    <w:rsid w:val="00DA7C7A"/>
    <w:rsid w:val="00DB4A29"/>
    <w:rsid w:val="00DB4CB1"/>
    <w:rsid w:val="00DB7371"/>
    <w:rsid w:val="00DC1BB6"/>
    <w:rsid w:val="00DC360D"/>
    <w:rsid w:val="00DC5520"/>
    <w:rsid w:val="00DC6CE7"/>
    <w:rsid w:val="00DC7930"/>
    <w:rsid w:val="00DD028D"/>
    <w:rsid w:val="00DD2B4E"/>
    <w:rsid w:val="00DD757E"/>
    <w:rsid w:val="00DD7AB7"/>
    <w:rsid w:val="00DD7B87"/>
    <w:rsid w:val="00DE0B59"/>
    <w:rsid w:val="00DE1CE7"/>
    <w:rsid w:val="00DE210F"/>
    <w:rsid w:val="00DE2915"/>
    <w:rsid w:val="00DE61EF"/>
    <w:rsid w:val="00DF07C9"/>
    <w:rsid w:val="00DF40EE"/>
    <w:rsid w:val="00DF5347"/>
    <w:rsid w:val="00DF69A3"/>
    <w:rsid w:val="00E00B26"/>
    <w:rsid w:val="00E03247"/>
    <w:rsid w:val="00E03666"/>
    <w:rsid w:val="00E1251D"/>
    <w:rsid w:val="00E127D5"/>
    <w:rsid w:val="00E1454E"/>
    <w:rsid w:val="00E20651"/>
    <w:rsid w:val="00E2277A"/>
    <w:rsid w:val="00E235D4"/>
    <w:rsid w:val="00E24914"/>
    <w:rsid w:val="00E25638"/>
    <w:rsid w:val="00E2588A"/>
    <w:rsid w:val="00E25D27"/>
    <w:rsid w:val="00E27B06"/>
    <w:rsid w:val="00E31023"/>
    <w:rsid w:val="00E326C4"/>
    <w:rsid w:val="00E363F4"/>
    <w:rsid w:val="00E36983"/>
    <w:rsid w:val="00E374FA"/>
    <w:rsid w:val="00E37611"/>
    <w:rsid w:val="00E446AF"/>
    <w:rsid w:val="00E44804"/>
    <w:rsid w:val="00E46A28"/>
    <w:rsid w:val="00E50F51"/>
    <w:rsid w:val="00E54D94"/>
    <w:rsid w:val="00E55F8F"/>
    <w:rsid w:val="00E606E7"/>
    <w:rsid w:val="00E60C9D"/>
    <w:rsid w:val="00E6246A"/>
    <w:rsid w:val="00E67BD4"/>
    <w:rsid w:val="00E71986"/>
    <w:rsid w:val="00E71ECD"/>
    <w:rsid w:val="00E77130"/>
    <w:rsid w:val="00E778F7"/>
    <w:rsid w:val="00E8232A"/>
    <w:rsid w:val="00E8345A"/>
    <w:rsid w:val="00E86B7F"/>
    <w:rsid w:val="00E8743F"/>
    <w:rsid w:val="00E87EF4"/>
    <w:rsid w:val="00EA47F5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7F0"/>
    <w:rsid w:val="00EC5C8A"/>
    <w:rsid w:val="00EC6613"/>
    <w:rsid w:val="00ED3B42"/>
    <w:rsid w:val="00ED4ACC"/>
    <w:rsid w:val="00ED4C71"/>
    <w:rsid w:val="00ED7699"/>
    <w:rsid w:val="00EE02C1"/>
    <w:rsid w:val="00EF1D57"/>
    <w:rsid w:val="00EF401E"/>
    <w:rsid w:val="00EF530C"/>
    <w:rsid w:val="00EF5435"/>
    <w:rsid w:val="00EF5D33"/>
    <w:rsid w:val="00EF7C5F"/>
    <w:rsid w:val="00F011BF"/>
    <w:rsid w:val="00F017E6"/>
    <w:rsid w:val="00F06DBC"/>
    <w:rsid w:val="00F15210"/>
    <w:rsid w:val="00F17FED"/>
    <w:rsid w:val="00F22330"/>
    <w:rsid w:val="00F24C0D"/>
    <w:rsid w:val="00F27E90"/>
    <w:rsid w:val="00F31181"/>
    <w:rsid w:val="00F313FD"/>
    <w:rsid w:val="00F37336"/>
    <w:rsid w:val="00F415B2"/>
    <w:rsid w:val="00F431B6"/>
    <w:rsid w:val="00F51DC0"/>
    <w:rsid w:val="00F523B5"/>
    <w:rsid w:val="00F52627"/>
    <w:rsid w:val="00F55ABC"/>
    <w:rsid w:val="00F56F4B"/>
    <w:rsid w:val="00F57081"/>
    <w:rsid w:val="00F603BA"/>
    <w:rsid w:val="00F615BA"/>
    <w:rsid w:val="00F624FF"/>
    <w:rsid w:val="00F65A01"/>
    <w:rsid w:val="00F66803"/>
    <w:rsid w:val="00F66A0F"/>
    <w:rsid w:val="00F67D83"/>
    <w:rsid w:val="00F71251"/>
    <w:rsid w:val="00F71F1F"/>
    <w:rsid w:val="00F73AB9"/>
    <w:rsid w:val="00F8174D"/>
    <w:rsid w:val="00F84CF0"/>
    <w:rsid w:val="00F87B4E"/>
    <w:rsid w:val="00F92D89"/>
    <w:rsid w:val="00F9468E"/>
    <w:rsid w:val="00F959AC"/>
    <w:rsid w:val="00F96831"/>
    <w:rsid w:val="00F97305"/>
    <w:rsid w:val="00FA02C2"/>
    <w:rsid w:val="00FA30EF"/>
    <w:rsid w:val="00FA4512"/>
    <w:rsid w:val="00FA6565"/>
    <w:rsid w:val="00FA7C17"/>
    <w:rsid w:val="00FB1685"/>
    <w:rsid w:val="00FB28DE"/>
    <w:rsid w:val="00FB2C6D"/>
    <w:rsid w:val="00FB2FD9"/>
    <w:rsid w:val="00FB6460"/>
    <w:rsid w:val="00FB6DC8"/>
    <w:rsid w:val="00FC1364"/>
    <w:rsid w:val="00FC4080"/>
    <w:rsid w:val="00FC6922"/>
    <w:rsid w:val="00FC7BCE"/>
    <w:rsid w:val="00FD1084"/>
    <w:rsid w:val="00FD12DF"/>
    <w:rsid w:val="00FD442E"/>
    <w:rsid w:val="00FD5384"/>
    <w:rsid w:val="00FD5570"/>
    <w:rsid w:val="00FD66E3"/>
    <w:rsid w:val="00FD683C"/>
    <w:rsid w:val="00FE00AE"/>
    <w:rsid w:val="00FE219D"/>
    <w:rsid w:val="00FE3019"/>
    <w:rsid w:val="00FE4469"/>
    <w:rsid w:val="00FE6692"/>
    <w:rsid w:val="00FE7C34"/>
    <w:rsid w:val="00FF4D05"/>
    <w:rsid w:val="00FF5696"/>
    <w:rsid w:val="00FF7A23"/>
    <w:rsid w:val="18D5593B"/>
    <w:rsid w:val="41BE1E20"/>
    <w:rsid w:val="50133212"/>
    <w:rsid w:val="68A4505F"/>
    <w:rsid w:val="69E13955"/>
    <w:rsid w:val="7F58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3C803"/>
  <w15:docId w15:val="{1C3923A5-C63B-7047-920A-F3E26A86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numbering" w:customStyle="1" w:styleId="CurrentList1">
    <w:name w:val="Current List1"/>
    <w:uiPriority w:val="99"/>
    <w:rsid w:val="0016660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153</TotalTime>
  <Pages>5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Xiaojun Jin</dc:creator>
  <cp:lastModifiedBy>Xiaojun Jin</cp:lastModifiedBy>
  <cp:revision>105</cp:revision>
  <cp:lastPrinted>2023-03-03T14:47:00Z</cp:lastPrinted>
  <dcterms:created xsi:type="dcterms:W3CDTF">2024-03-07T08:35:00Z</dcterms:created>
  <dcterms:modified xsi:type="dcterms:W3CDTF">2024-08-15T10:52:00Z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A29AEBB84A534F718B9E8FC3E7B4C2E7_12</vt:lpwstr>
  </property>
</Properties>
</file>