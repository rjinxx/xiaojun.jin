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0FFE48B7" w:rsidR="00012A1D" w:rsidRDefault="00E97B2A"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x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iaojun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DE210F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jin@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3C9D0F5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  <w:r w:rsidR="002019B5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570572E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 w:rsidR="00365F1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5A2AA494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E97B2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582B712B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E97B2A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AC3AED8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CD2E0" w14:textId="1516B000" w:rsidR="00AC59CE" w:rsidRPr="00912967" w:rsidRDefault="00AC59CE" w:rsidP="00AC59C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2C3C0" w14:textId="226ABC6E" w:rsidR="00AC59CE" w:rsidRPr="006A2D6B" w:rsidRDefault="00AC59CE" w:rsidP="00AC59C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C7790" w14:textId="73CB85EC" w:rsidR="00AC59CE" w:rsidRPr="00846893" w:rsidRDefault="00AC59CE" w:rsidP="00AC59C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C59CE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AC59CE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C59CE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C59CE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AC59CE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AC59CE" w:rsidRDefault="00AC59CE" w:rsidP="00AC59C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AC59CE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AC59CE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AF05CB3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27458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27458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AC59CE" w:rsidRDefault="00AC59CE" w:rsidP="00AC59C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AC59CE" w:rsidRPr="00CB60B1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AC59CE" w:rsidRDefault="00AC59CE" w:rsidP="00AC59C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AC59CE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AC59CE" w:rsidRDefault="00AC59CE" w:rsidP="00AC59CE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C59CE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C59CE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AC59CE" w:rsidRDefault="00AC59CE" w:rsidP="00AC59CE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AC59CE" w:rsidRDefault="00AC59CE" w:rsidP="00AC59C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9B5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58D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5F10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59CE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97B2A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148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102</cp:revision>
  <cp:lastPrinted>2023-03-03T14:47:00Z</cp:lastPrinted>
  <dcterms:created xsi:type="dcterms:W3CDTF">2024-03-07T08:35:00Z</dcterms:created>
  <dcterms:modified xsi:type="dcterms:W3CDTF">2024-06-28T02:46:00Z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